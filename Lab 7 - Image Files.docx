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E9F" w:rsidRDefault="008042D2" w:rsidP="00472D6C">
      <w:pPr>
        <w:pStyle w:val="Heading1"/>
      </w:pPr>
      <w:bookmarkStart w:id="0" w:name="_Toc518199851"/>
      <w:bookmarkStart w:id="1" w:name="_Toc157327360"/>
      <w:r>
        <w:t>Working with Image Files</w:t>
      </w:r>
    </w:p>
    <w:p w:rsidR="00472D6C" w:rsidRDefault="00472D6C" w:rsidP="00472D6C">
      <w:pPr>
        <w:pStyle w:val="Heading2"/>
      </w:pPr>
    </w:p>
    <w:p w:rsidR="00F33E9F" w:rsidRPr="00472D6C" w:rsidRDefault="00F33E9F" w:rsidP="00472D6C">
      <w:pPr>
        <w:pStyle w:val="Heading2"/>
      </w:pPr>
      <w:r w:rsidRPr="00472D6C">
        <w:t>Lab Objectives</w:t>
      </w:r>
      <w:bookmarkEnd w:id="0"/>
      <w:bookmarkEnd w:id="1"/>
    </w:p>
    <w:p w:rsidR="008042D2" w:rsidRDefault="008042D2" w:rsidP="00F33E9F">
      <w:pPr>
        <w:numPr>
          <w:ilvl w:val="0"/>
          <w:numId w:val="2"/>
        </w:numPr>
        <w:tabs>
          <w:tab w:val="clear" w:pos="360"/>
          <w:tab w:val="num" w:pos="720"/>
        </w:tabs>
        <w:ind w:left="720"/>
        <w:rPr>
          <w:rFonts w:ascii="Arial" w:hAnsi="Arial" w:cs="Arial"/>
          <w:szCs w:val="24"/>
        </w:rPr>
      </w:pPr>
      <w:r>
        <w:rPr>
          <w:rFonts w:ascii="Arial" w:hAnsi="Arial" w:cs="Arial"/>
          <w:szCs w:val="24"/>
        </w:rPr>
        <w:t>Using a Picture Box</w:t>
      </w:r>
    </w:p>
    <w:p w:rsidR="00F33E9F" w:rsidRPr="00C97F51" w:rsidRDefault="008042D2" w:rsidP="00F33E9F">
      <w:pPr>
        <w:numPr>
          <w:ilvl w:val="0"/>
          <w:numId w:val="2"/>
        </w:numPr>
        <w:tabs>
          <w:tab w:val="clear" w:pos="360"/>
          <w:tab w:val="num" w:pos="720"/>
        </w:tabs>
        <w:ind w:left="720"/>
        <w:rPr>
          <w:rFonts w:ascii="Arial" w:hAnsi="Arial" w:cs="Arial"/>
          <w:szCs w:val="24"/>
        </w:rPr>
      </w:pPr>
      <w:r>
        <w:rPr>
          <w:rFonts w:ascii="Arial" w:hAnsi="Arial" w:cs="Arial"/>
          <w:szCs w:val="24"/>
        </w:rPr>
        <w:t>Working with the Open File Dialog control</w:t>
      </w:r>
    </w:p>
    <w:p w:rsidR="00F33E9F" w:rsidRPr="00497152" w:rsidRDefault="00F33E9F" w:rsidP="00F33E9F">
      <w:pPr>
        <w:pBdr>
          <w:bottom w:val="single" w:sz="12" w:space="1" w:color="auto"/>
        </w:pBdr>
        <w:rPr>
          <w:szCs w:val="24"/>
        </w:rPr>
      </w:pPr>
    </w:p>
    <w:p w:rsidR="00F33E9F" w:rsidRPr="00497152" w:rsidRDefault="00F33E9F" w:rsidP="00F33E9F">
      <w:pPr>
        <w:rPr>
          <w:b/>
          <w:sz w:val="20"/>
        </w:rPr>
      </w:pPr>
    </w:p>
    <w:p w:rsidR="00F33E9F" w:rsidRDefault="008042D2" w:rsidP="00472D6C">
      <w:pPr>
        <w:pStyle w:val="Heading2"/>
      </w:pPr>
      <w:r>
        <w:t>Working with Image files</w:t>
      </w:r>
    </w:p>
    <w:p w:rsidR="00F33E9F" w:rsidRDefault="008042D2" w:rsidP="00F33E9F">
      <w:pPr>
        <w:pStyle w:val="Indent"/>
      </w:pPr>
      <w:r>
        <w:rPr>
          <w:noProof/>
          <w:lang w:val="en-NZ" w:eastAsia="en-NZ"/>
        </w:rPr>
        <w:drawing>
          <wp:anchor distT="0" distB="0" distL="114300" distR="114300" simplePos="0" relativeHeight="251667456" behindDoc="1" locked="0" layoutInCell="1" allowOverlap="1" wp14:anchorId="52387D48" wp14:editId="5C2B0311">
            <wp:simplePos x="0" y="0"/>
            <wp:positionH relativeFrom="margin">
              <wp:align>right</wp:align>
            </wp:positionH>
            <wp:positionV relativeFrom="paragraph">
              <wp:posOffset>51914</wp:posOffset>
            </wp:positionV>
            <wp:extent cx="2631056" cy="2536494"/>
            <wp:effectExtent l="0" t="0" r="0" b="0"/>
            <wp:wrapTight wrapText="bothSides">
              <wp:wrapPolygon edited="0">
                <wp:start x="0" y="0"/>
                <wp:lineTo x="0" y="21416"/>
                <wp:lineTo x="21428" y="21416"/>
                <wp:lineTo x="214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1056" cy="2536494"/>
                    </a:xfrm>
                    <a:prstGeom prst="rect">
                      <a:avLst/>
                    </a:prstGeom>
                  </pic:spPr>
                </pic:pic>
              </a:graphicData>
            </a:graphic>
          </wp:anchor>
        </w:drawing>
      </w:r>
    </w:p>
    <w:p w:rsidR="008042D2" w:rsidRDefault="008042D2" w:rsidP="008042D2"/>
    <w:p w:rsidR="008042D2" w:rsidRDefault="00C13057" w:rsidP="008042D2">
      <w:r>
        <w:t xml:space="preserve">We can allow the user </w:t>
      </w:r>
      <w:r w:rsidR="008042D2">
        <w:t xml:space="preserve">to select files from different drives and folders using the </w:t>
      </w:r>
      <w:proofErr w:type="spellStart"/>
      <w:r w:rsidR="008042D2">
        <w:t>OpenFileDialog</w:t>
      </w:r>
      <w:proofErr w:type="spellEnd"/>
      <w:r w:rsidR="008042D2">
        <w:t xml:space="preserve"> control.</w:t>
      </w:r>
    </w:p>
    <w:p w:rsidR="008042D2" w:rsidRDefault="008042D2" w:rsidP="008042D2"/>
    <w:p w:rsidR="008042D2" w:rsidRDefault="008042D2" w:rsidP="008042D2">
      <w:r>
        <w:t xml:space="preserve">In this </w:t>
      </w:r>
      <w:proofErr w:type="gramStart"/>
      <w:r>
        <w:t>chapter</w:t>
      </w:r>
      <w:proofErr w:type="gramEnd"/>
      <w:r>
        <w:t xml:space="preserve"> we will create the form shown below which allows a graphic image to be selected from a specific drive and folder, and then displayed on the screen.</w:t>
      </w:r>
    </w:p>
    <w:p w:rsidR="008042D2" w:rsidRDefault="008042D2" w:rsidP="008042D2"/>
    <w:p w:rsidR="008042D2" w:rsidRDefault="008042D2" w:rsidP="008042D2"/>
    <w:p w:rsidR="008042D2" w:rsidRDefault="008042D2" w:rsidP="008042D2">
      <w:r>
        <w:t xml:space="preserve">The </w:t>
      </w:r>
      <w:proofErr w:type="spellStart"/>
      <w:r>
        <w:t>OpenFileDialog</w:t>
      </w:r>
      <w:proofErr w:type="spellEnd"/>
      <w:r>
        <w:t xml:space="preserve"> will also restr</w:t>
      </w:r>
      <w:r w:rsidR="00C13057">
        <w:t xml:space="preserve">ict user file selection to </w:t>
      </w:r>
      <w:proofErr w:type="spellStart"/>
      <w:r w:rsidR="00393BBC">
        <w:t>png</w:t>
      </w:r>
      <w:proofErr w:type="spellEnd"/>
      <w:r w:rsidR="00393BBC">
        <w:t xml:space="preserve">, </w:t>
      </w:r>
      <w:r w:rsidR="00C13057">
        <w:t>bmp</w:t>
      </w:r>
      <w:r w:rsidR="00393BBC">
        <w:t>,</w:t>
      </w:r>
      <w:r w:rsidR="00C13057">
        <w:t xml:space="preserve"> </w:t>
      </w:r>
      <w:r>
        <w:t xml:space="preserve">and jpg files.  If one of these </w:t>
      </w:r>
      <w:proofErr w:type="gramStart"/>
      <w:r>
        <w:t>is selected</w:t>
      </w:r>
      <w:proofErr w:type="gramEnd"/>
      <w:r>
        <w:t xml:space="preserve"> then the graphic will be displayed.</w:t>
      </w:r>
    </w:p>
    <w:p w:rsidR="008042D2" w:rsidRDefault="008042D2" w:rsidP="008042D2">
      <w:pPr>
        <w:pStyle w:val="Instruction"/>
        <w:numPr>
          <w:ilvl w:val="0"/>
          <w:numId w:val="0"/>
        </w:numPr>
        <w:ind w:left="360"/>
      </w:pPr>
    </w:p>
    <w:p w:rsidR="008042D2" w:rsidRPr="008042D2" w:rsidRDefault="008042D2" w:rsidP="008042D2">
      <w:pPr>
        <w:pStyle w:val="Instruction"/>
      </w:pPr>
      <w:r w:rsidRPr="008042D2">
        <w:t>Open a New Project to begin.</w:t>
      </w:r>
    </w:p>
    <w:p w:rsidR="008042D2" w:rsidRPr="008042D2" w:rsidRDefault="008042D2" w:rsidP="008042D2">
      <w:pPr>
        <w:pStyle w:val="Instruction"/>
        <w:numPr>
          <w:ilvl w:val="0"/>
          <w:numId w:val="0"/>
        </w:numPr>
        <w:ind w:left="360"/>
      </w:pPr>
    </w:p>
    <w:p w:rsidR="008042D2" w:rsidRDefault="00C13057" w:rsidP="00BC0E53">
      <w:pPr>
        <w:pStyle w:val="Instruction"/>
      </w:pPr>
      <w:r>
        <w:rPr>
          <w:noProof/>
          <w:lang w:val="en-NZ" w:eastAsia="en-NZ"/>
        </w:rPr>
        <w:drawing>
          <wp:anchor distT="0" distB="0" distL="114300" distR="114300" simplePos="0" relativeHeight="251679744" behindDoc="1" locked="0" layoutInCell="1" allowOverlap="1">
            <wp:simplePos x="0" y="0"/>
            <wp:positionH relativeFrom="margin">
              <wp:align>right</wp:align>
            </wp:positionH>
            <wp:positionV relativeFrom="paragraph">
              <wp:posOffset>290195</wp:posOffset>
            </wp:positionV>
            <wp:extent cx="2600325" cy="885825"/>
            <wp:effectExtent l="57150" t="38100" r="66675" b="85725"/>
            <wp:wrapTight wrapText="bothSides">
              <wp:wrapPolygon edited="0">
                <wp:start x="-475" y="-929"/>
                <wp:lineTo x="-475" y="23226"/>
                <wp:lineTo x="21996" y="23226"/>
                <wp:lineTo x="21996" y="-929"/>
                <wp:lineTo x="-475" y="-929"/>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0325" cy="8858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pic:spPr>
                </pic:pic>
              </a:graphicData>
            </a:graphic>
          </wp:anchor>
        </w:drawing>
      </w:r>
      <w:r w:rsidR="008042D2" w:rsidRPr="008042D2">
        <w:t xml:space="preserve">Add an </w:t>
      </w:r>
      <w:proofErr w:type="spellStart"/>
      <w:r w:rsidR="008042D2" w:rsidRPr="008042D2">
        <w:t>Open</w:t>
      </w:r>
      <w:r>
        <w:t>File</w:t>
      </w:r>
      <w:r w:rsidR="008042D2" w:rsidRPr="008042D2">
        <w:t>Dialog</w:t>
      </w:r>
      <w:proofErr w:type="spellEnd"/>
      <w:r w:rsidR="008042D2" w:rsidRPr="008042D2">
        <w:t xml:space="preserve"> control to anywhere on the form from the Dialogs section of the toolbox.</w:t>
      </w:r>
    </w:p>
    <w:p w:rsidR="00C13057" w:rsidRDefault="00C13057" w:rsidP="00C13057">
      <w:pPr>
        <w:pStyle w:val="ListParagraph"/>
      </w:pPr>
    </w:p>
    <w:p w:rsidR="00C13057" w:rsidRPr="008042D2" w:rsidRDefault="00C13057" w:rsidP="00BC0E53">
      <w:pPr>
        <w:pStyle w:val="Instruction"/>
      </w:pPr>
      <w:r>
        <w:t xml:space="preserve">Name the </w:t>
      </w:r>
      <w:proofErr w:type="spellStart"/>
      <w:r>
        <w:t>OpenFileDialog</w:t>
      </w:r>
      <w:proofErr w:type="spellEnd"/>
      <w:r>
        <w:t xml:space="preserve"> with the suffix </w:t>
      </w:r>
      <w:proofErr w:type="spellStart"/>
      <w:r w:rsidRPr="00C13057">
        <w:rPr>
          <w:b/>
        </w:rPr>
        <w:t>ofdSelectImage</w:t>
      </w:r>
      <w:proofErr w:type="spellEnd"/>
    </w:p>
    <w:p w:rsidR="008042D2" w:rsidRDefault="008042D2" w:rsidP="008042D2">
      <w:pPr>
        <w:jc w:val="center"/>
        <w:rPr>
          <w:i/>
        </w:rPr>
      </w:pPr>
    </w:p>
    <w:p w:rsidR="008042D2" w:rsidRDefault="008042D2" w:rsidP="008042D2">
      <w:pPr>
        <w:jc w:val="center"/>
      </w:pPr>
    </w:p>
    <w:p w:rsidR="008042D2" w:rsidRDefault="00C13057" w:rsidP="005C7325">
      <w:pPr>
        <w:pStyle w:val="Heading2"/>
      </w:pPr>
      <w:bookmarkStart w:id="2" w:name="_Toc260046037"/>
      <w:r>
        <w:rPr>
          <w:noProof/>
          <w:lang w:val="en-NZ" w:eastAsia="en-NZ"/>
        </w:rPr>
        <w:drawing>
          <wp:anchor distT="0" distB="0" distL="114300" distR="114300" simplePos="0" relativeHeight="251678720" behindDoc="1" locked="0" layoutInCell="1" allowOverlap="1">
            <wp:simplePos x="0" y="0"/>
            <wp:positionH relativeFrom="margin">
              <wp:align>right</wp:align>
            </wp:positionH>
            <wp:positionV relativeFrom="paragraph">
              <wp:posOffset>142875</wp:posOffset>
            </wp:positionV>
            <wp:extent cx="2169160" cy="3245485"/>
            <wp:effectExtent l="0" t="0" r="2540" b="0"/>
            <wp:wrapTight wrapText="bothSides">
              <wp:wrapPolygon edited="0">
                <wp:start x="0" y="0"/>
                <wp:lineTo x="0" y="21427"/>
                <wp:lineTo x="21436" y="21427"/>
                <wp:lineTo x="214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9160" cy="3245485"/>
                    </a:xfrm>
                    <a:prstGeom prst="rect">
                      <a:avLst/>
                    </a:prstGeom>
                  </pic:spPr>
                </pic:pic>
              </a:graphicData>
            </a:graphic>
            <wp14:sizeRelH relativeFrom="margin">
              <wp14:pctWidth>0</wp14:pctWidth>
            </wp14:sizeRelH>
            <wp14:sizeRelV relativeFrom="margin">
              <wp14:pctHeight>0</wp14:pctHeight>
            </wp14:sizeRelV>
          </wp:anchor>
        </w:drawing>
      </w:r>
      <w:r w:rsidR="008042D2">
        <w:t xml:space="preserve">The Picture </w:t>
      </w:r>
      <w:smartTag w:uri="urn:schemas-microsoft-com:office:smarttags" w:element="stockticker">
        <w:r w:rsidR="008042D2">
          <w:t>Box</w:t>
        </w:r>
      </w:smartTag>
      <w:r w:rsidR="008042D2">
        <w:t xml:space="preserve"> Control</w:t>
      </w:r>
      <w:bookmarkEnd w:id="2"/>
    </w:p>
    <w:p w:rsidR="008042D2" w:rsidRDefault="008042D2" w:rsidP="008042D2"/>
    <w:p w:rsidR="008042D2" w:rsidRDefault="008042D2" w:rsidP="008042D2">
      <w:r>
        <w:t xml:space="preserve">A Picture box is a control which allows various types of images to be displayed. </w:t>
      </w:r>
    </w:p>
    <w:p w:rsidR="008042D2" w:rsidRDefault="008042D2" w:rsidP="008042D2"/>
    <w:p w:rsidR="008042D2" w:rsidRDefault="008042D2" w:rsidP="008042D2">
      <w:pPr>
        <w:jc w:val="center"/>
        <w:rPr>
          <w:i/>
        </w:rPr>
      </w:pPr>
    </w:p>
    <w:p w:rsidR="008042D2" w:rsidRDefault="008042D2" w:rsidP="008042D2">
      <w:pPr>
        <w:pStyle w:val="Instruction"/>
      </w:pPr>
      <w:r>
        <w:t>Click on the Picture box control in the tool box.</w:t>
      </w:r>
    </w:p>
    <w:p w:rsidR="008042D2" w:rsidRPr="00F411AA" w:rsidRDefault="008042D2" w:rsidP="008042D2"/>
    <w:p w:rsidR="008042D2" w:rsidRPr="00F411AA" w:rsidRDefault="008042D2" w:rsidP="008042D2"/>
    <w:p w:rsidR="008042D2" w:rsidRDefault="008042D2" w:rsidP="008042D2">
      <w:pPr>
        <w:pStyle w:val="Instruction"/>
      </w:pPr>
      <w:r>
        <w:t>Click and drag the Picture Box onto your form.</w:t>
      </w:r>
    </w:p>
    <w:p w:rsidR="008042D2" w:rsidRDefault="008042D2" w:rsidP="008042D2">
      <w:pPr>
        <w:tabs>
          <w:tab w:val="left" w:pos="500"/>
        </w:tabs>
        <w:rPr>
          <w:i/>
        </w:rPr>
      </w:pPr>
    </w:p>
    <w:p w:rsidR="008042D2" w:rsidRDefault="008042D2" w:rsidP="008042D2">
      <w:pPr>
        <w:pStyle w:val="Instruction"/>
      </w:pPr>
      <w:r>
        <w:t xml:space="preserve">Change the Name property of the picture box to </w:t>
      </w:r>
      <w:proofErr w:type="spellStart"/>
      <w:r w:rsidR="00C13057">
        <w:rPr>
          <w:b/>
        </w:rPr>
        <w:t>pbxGraphic</w:t>
      </w:r>
      <w:proofErr w:type="spellEnd"/>
      <w:r>
        <w:t>.</w:t>
      </w:r>
    </w:p>
    <w:p w:rsidR="008042D2" w:rsidRDefault="008042D2" w:rsidP="008042D2"/>
    <w:p w:rsidR="00C13057" w:rsidRDefault="00C13057">
      <w:pPr>
        <w:spacing w:after="160" w:line="259" w:lineRule="auto"/>
        <w:rPr>
          <w:rFonts w:ascii="Arial" w:hAnsi="Arial"/>
          <w:b/>
          <w:caps/>
        </w:rPr>
      </w:pPr>
      <w:bookmarkStart w:id="3" w:name="_Toc260046038"/>
      <w:r>
        <w:br w:type="page"/>
      </w:r>
    </w:p>
    <w:p w:rsidR="008042D2" w:rsidRDefault="008042D2" w:rsidP="008042D2">
      <w:pPr>
        <w:pStyle w:val="Heading2"/>
      </w:pPr>
      <w:r>
        <w:lastRenderedPageBreak/>
        <w:t>Adding the buttons</w:t>
      </w:r>
      <w:bookmarkEnd w:id="3"/>
    </w:p>
    <w:p w:rsidR="008042D2" w:rsidRDefault="008042D2" w:rsidP="008042D2"/>
    <w:p w:rsidR="008042D2" w:rsidRDefault="008042D2" w:rsidP="008042D2">
      <w:r>
        <w:rPr>
          <w:noProof/>
          <w:lang w:val="en-NZ" w:eastAsia="en-NZ"/>
        </w:rPr>
        <w:drawing>
          <wp:anchor distT="0" distB="0" distL="114300" distR="114300" simplePos="0" relativeHeight="251674624" behindDoc="1" locked="0" layoutInCell="1" allowOverlap="1" wp14:anchorId="64225F0F" wp14:editId="15A5BE4F">
            <wp:simplePos x="0" y="0"/>
            <wp:positionH relativeFrom="margin">
              <wp:align>right</wp:align>
            </wp:positionH>
            <wp:positionV relativeFrom="paragraph">
              <wp:posOffset>8890</wp:posOffset>
            </wp:positionV>
            <wp:extent cx="2527540" cy="2443289"/>
            <wp:effectExtent l="0" t="0" r="6350" b="0"/>
            <wp:wrapTight wrapText="bothSides">
              <wp:wrapPolygon edited="0">
                <wp:start x="0" y="0"/>
                <wp:lineTo x="0" y="21392"/>
                <wp:lineTo x="21491" y="21392"/>
                <wp:lineTo x="214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7540" cy="2443289"/>
                    </a:xfrm>
                    <a:prstGeom prst="rect">
                      <a:avLst/>
                    </a:prstGeom>
                  </pic:spPr>
                </pic:pic>
              </a:graphicData>
            </a:graphic>
          </wp:anchor>
        </w:drawing>
      </w:r>
      <w:r>
        <w:t>Add the following buttons, setting their Name and Text properties as follows:</w:t>
      </w:r>
    </w:p>
    <w:p w:rsidR="008042D2" w:rsidRDefault="008042D2" w:rsidP="008042D2"/>
    <w:p w:rsidR="008042D2" w:rsidRPr="00FC6CFC" w:rsidRDefault="008042D2" w:rsidP="008042D2"/>
    <w:p w:rsidR="008042D2" w:rsidRDefault="008042D2" w:rsidP="008042D2">
      <w:pPr>
        <w:ind w:left="720"/>
        <w:rPr>
          <w:b/>
        </w:rPr>
      </w:pPr>
      <w:r>
        <w:rPr>
          <w:b/>
        </w:rPr>
        <w:t>Control</w:t>
      </w:r>
      <w:r>
        <w:rPr>
          <w:b/>
        </w:rPr>
        <w:tab/>
      </w:r>
      <w:r>
        <w:rPr>
          <w:b/>
        </w:rPr>
        <w:tab/>
        <w:t>Text</w:t>
      </w:r>
    </w:p>
    <w:p w:rsidR="008042D2" w:rsidRPr="008042D2" w:rsidRDefault="008042D2" w:rsidP="008042D2">
      <w:pPr>
        <w:ind w:left="720"/>
        <w:rPr>
          <w:b/>
        </w:rPr>
      </w:pPr>
      <w:proofErr w:type="spellStart"/>
      <w:r>
        <w:t>btnOpenPicture</w:t>
      </w:r>
      <w:proofErr w:type="spellEnd"/>
      <w:r>
        <w:tab/>
        <w:t>&amp;Open Picture</w:t>
      </w:r>
    </w:p>
    <w:p w:rsidR="008042D2" w:rsidRDefault="008042D2" w:rsidP="008042D2">
      <w:pPr>
        <w:ind w:left="720"/>
      </w:pPr>
      <w:proofErr w:type="spellStart"/>
      <w:r>
        <w:t>btnClearPicture</w:t>
      </w:r>
      <w:proofErr w:type="spellEnd"/>
      <w:r>
        <w:tab/>
        <w:t>&amp;Clear Picture</w:t>
      </w:r>
    </w:p>
    <w:p w:rsidR="008042D2" w:rsidRDefault="008042D2" w:rsidP="008042D2">
      <w:pPr>
        <w:ind w:left="720"/>
      </w:pPr>
      <w:proofErr w:type="spellStart"/>
      <w:r>
        <w:t>btnFitFrame</w:t>
      </w:r>
      <w:proofErr w:type="spellEnd"/>
      <w:r>
        <w:tab/>
      </w:r>
      <w:r>
        <w:tab/>
        <w:t>&amp;Fit to Frame</w:t>
      </w:r>
    </w:p>
    <w:p w:rsidR="008042D2" w:rsidRDefault="008042D2" w:rsidP="008042D2">
      <w:pPr>
        <w:ind w:left="720"/>
      </w:pPr>
      <w:proofErr w:type="spellStart"/>
      <w:r>
        <w:t>btnExit</w:t>
      </w:r>
      <w:proofErr w:type="spellEnd"/>
      <w:r>
        <w:tab/>
      </w:r>
      <w:r>
        <w:tab/>
      </w:r>
      <w:r>
        <w:tab/>
        <w:t>&amp;Exit</w:t>
      </w:r>
    </w:p>
    <w:p w:rsidR="008042D2" w:rsidRDefault="008042D2" w:rsidP="008042D2"/>
    <w:p w:rsidR="008042D2" w:rsidRDefault="008042D2" w:rsidP="008042D2">
      <w:pPr>
        <w:pStyle w:val="Heading2"/>
      </w:pPr>
      <w:bookmarkStart w:id="4" w:name="_Toc260046039"/>
      <w:r>
        <w:t>Writing the code</w:t>
      </w:r>
      <w:bookmarkEnd w:id="4"/>
    </w:p>
    <w:p w:rsidR="008042D2" w:rsidRDefault="008042D2" w:rsidP="008042D2"/>
    <w:p w:rsidR="008042D2" w:rsidRDefault="008042D2" w:rsidP="008042D2">
      <w:r>
        <w:t>The next step is to write the code which will display the Open File Dialog box.  This will allow the user to select a file and then display it in the Picture Box.</w:t>
      </w:r>
    </w:p>
    <w:p w:rsidR="008042D2" w:rsidRDefault="008042D2" w:rsidP="008042D2">
      <w:r>
        <w:t xml:space="preserve"> </w:t>
      </w:r>
    </w:p>
    <w:p w:rsidR="008042D2" w:rsidRDefault="008042D2" w:rsidP="008042D2">
      <w:pPr>
        <w:pStyle w:val="Instruction"/>
      </w:pPr>
      <w:r>
        <w:t xml:space="preserve">Double click on the </w:t>
      </w:r>
      <w:r w:rsidRPr="00A64A76">
        <w:rPr>
          <w:b/>
        </w:rPr>
        <w:t>Open Picture</w:t>
      </w:r>
      <w:r>
        <w:t xml:space="preserve"> button to display the code window.</w:t>
      </w:r>
    </w:p>
    <w:p w:rsidR="008042D2" w:rsidRPr="008042D2" w:rsidRDefault="008042D2" w:rsidP="008042D2">
      <w:pPr>
        <w:pStyle w:val="Instruction"/>
      </w:pPr>
      <w:r w:rsidRPr="008042D2">
        <w:t>Enter the code shown below. (The Private Sub and End Sub lines have been left out)</w:t>
      </w:r>
    </w:p>
    <w:p w:rsidR="008042D2" w:rsidRDefault="008042D2" w:rsidP="008042D2"/>
    <w:p w:rsidR="006F10EA" w:rsidRDefault="00A5349D" w:rsidP="008042D2">
      <w:r>
        <w:rPr>
          <w:noProof/>
          <w:lang w:val="en-NZ" w:eastAsia="en-NZ"/>
        </w:rPr>
        <w:drawing>
          <wp:inline distT="0" distB="0" distL="0" distR="0" wp14:anchorId="571DC8DD" wp14:editId="0EB3FF0C">
            <wp:extent cx="6045959" cy="4320157"/>
            <wp:effectExtent l="38100" t="38100" r="31115" b="425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9376" cy="4358326"/>
                    </a:xfrm>
                    <a:prstGeom prst="rect">
                      <a:avLst/>
                    </a:prstGeom>
                    <a:ln w="28575">
                      <a:solidFill>
                        <a:schemeClr val="tx1"/>
                      </a:solidFill>
                    </a:ln>
                  </pic:spPr>
                </pic:pic>
              </a:graphicData>
            </a:graphic>
          </wp:inline>
        </w:drawing>
      </w:r>
    </w:p>
    <w:p w:rsidR="001E5041" w:rsidRDefault="001E5041" w:rsidP="008042D2">
      <w:pPr>
        <w:rPr>
          <w:rFonts w:ascii="Courier" w:hAnsi="Courier"/>
          <w:sz w:val="20"/>
        </w:rPr>
      </w:pPr>
    </w:p>
    <w:p w:rsidR="001E5041" w:rsidRDefault="001E5041" w:rsidP="008042D2">
      <w:pPr>
        <w:rPr>
          <w:rFonts w:ascii="Courier" w:hAnsi="Courier"/>
          <w:sz w:val="20"/>
        </w:rPr>
      </w:pPr>
    </w:p>
    <w:p w:rsidR="001E5041" w:rsidRDefault="001E5041" w:rsidP="008042D2">
      <w:pPr>
        <w:rPr>
          <w:rFonts w:ascii="Courier" w:hAnsi="Courier"/>
          <w:sz w:val="20"/>
        </w:rPr>
      </w:pPr>
    </w:p>
    <w:p w:rsidR="001E5041" w:rsidRDefault="001E5041" w:rsidP="008042D2">
      <w:pPr>
        <w:rPr>
          <w:rFonts w:ascii="Courier" w:hAnsi="Courier"/>
          <w:sz w:val="20"/>
        </w:rPr>
      </w:pPr>
    </w:p>
    <w:p w:rsidR="001E5041" w:rsidRDefault="001E5041" w:rsidP="008042D2">
      <w:pPr>
        <w:rPr>
          <w:rFonts w:ascii="Courier" w:hAnsi="Courier"/>
          <w:sz w:val="20"/>
        </w:rPr>
      </w:pPr>
    </w:p>
    <w:p w:rsidR="001E5041" w:rsidRDefault="001E5041" w:rsidP="008042D2">
      <w:pPr>
        <w:rPr>
          <w:rFonts w:ascii="Courier" w:hAnsi="Courier"/>
          <w:sz w:val="20"/>
        </w:rPr>
      </w:pPr>
    </w:p>
    <w:p w:rsidR="001E5041" w:rsidRDefault="001E5041" w:rsidP="008042D2">
      <w:pPr>
        <w:rPr>
          <w:rFonts w:ascii="Courier" w:hAnsi="Courier"/>
          <w:sz w:val="20"/>
        </w:rPr>
      </w:pPr>
    </w:p>
    <w:p w:rsidR="006F10EA" w:rsidRDefault="008042D2" w:rsidP="008042D2">
      <w:pPr>
        <w:rPr>
          <w:rFonts w:ascii="Courier" w:hAnsi="Courier"/>
          <w:sz w:val="20"/>
        </w:rPr>
      </w:pPr>
      <w:r>
        <w:rPr>
          <w:rFonts w:ascii="Courier" w:hAnsi="Courier"/>
          <w:sz w:val="20"/>
        </w:rPr>
        <w:lastRenderedPageBreak/>
        <w:tab/>
      </w:r>
      <w:r>
        <w:rPr>
          <w:rFonts w:ascii="Courier" w:hAnsi="Courier"/>
          <w:sz w:val="20"/>
        </w:rPr>
        <w:tab/>
      </w:r>
    </w:p>
    <w:p w:rsidR="008042D2" w:rsidRDefault="008042D2" w:rsidP="008042D2">
      <w:pPr>
        <w:pStyle w:val="Instruction"/>
      </w:pPr>
      <w:r>
        <w:t xml:space="preserve">Double click on the </w:t>
      </w:r>
      <w:r>
        <w:rPr>
          <w:b/>
        </w:rPr>
        <w:t>Clear</w:t>
      </w:r>
      <w:r w:rsidRPr="00A64A76">
        <w:rPr>
          <w:b/>
        </w:rPr>
        <w:t xml:space="preserve"> Picture</w:t>
      </w:r>
      <w:r>
        <w:t xml:space="preserve"> button to</w:t>
      </w:r>
      <w:r w:rsidR="006F10EA">
        <w:t xml:space="preserve"> create the click event for that button</w:t>
      </w:r>
    </w:p>
    <w:p w:rsidR="008042D2" w:rsidRDefault="008042D2" w:rsidP="008042D2">
      <w:pPr>
        <w:pStyle w:val="Instruction"/>
        <w:numPr>
          <w:ilvl w:val="0"/>
          <w:numId w:val="0"/>
        </w:numPr>
        <w:ind w:left="360"/>
      </w:pPr>
    </w:p>
    <w:p w:rsidR="008042D2" w:rsidRDefault="006F10EA" w:rsidP="008042D2">
      <w:pPr>
        <w:pStyle w:val="Instruction"/>
      </w:pPr>
      <w:r>
        <w:t>Enter the code shown below</w:t>
      </w:r>
    </w:p>
    <w:p w:rsidR="006F10EA" w:rsidRDefault="006F10EA" w:rsidP="008042D2">
      <w:pPr>
        <w:rPr>
          <w:rFonts w:ascii="Courier" w:hAnsi="Courier"/>
          <w:sz w:val="20"/>
        </w:rPr>
      </w:pPr>
      <w:r>
        <w:rPr>
          <w:noProof/>
          <w:lang w:val="en-NZ" w:eastAsia="en-NZ"/>
        </w:rPr>
        <w:drawing>
          <wp:inline distT="0" distB="0" distL="0" distR="0" wp14:anchorId="0EEC3AE7" wp14:editId="48746731">
            <wp:extent cx="6122035" cy="677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677545"/>
                    </a:xfrm>
                    <a:prstGeom prst="rect">
                      <a:avLst/>
                    </a:prstGeom>
                  </pic:spPr>
                </pic:pic>
              </a:graphicData>
            </a:graphic>
          </wp:inline>
        </w:drawing>
      </w:r>
      <w:r w:rsidR="008042D2">
        <w:rPr>
          <w:rFonts w:ascii="Courier" w:hAnsi="Courier"/>
          <w:sz w:val="20"/>
        </w:rPr>
        <w:tab/>
      </w:r>
    </w:p>
    <w:p w:rsidR="001E5041" w:rsidRDefault="001E5041" w:rsidP="008042D2">
      <w:pPr>
        <w:rPr>
          <w:rFonts w:ascii="Courier" w:hAnsi="Courier"/>
          <w:sz w:val="20"/>
        </w:rPr>
      </w:pPr>
    </w:p>
    <w:p w:rsidR="008042D2" w:rsidRDefault="008042D2" w:rsidP="008042D2">
      <w:pPr>
        <w:pStyle w:val="Instruction"/>
      </w:pPr>
      <w:r>
        <w:t xml:space="preserve">Double click on the </w:t>
      </w:r>
      <w:r>
        <w:rPr>
          <w:b/>
        </w:rPr>
        <w:t>Fit to Frame</w:t>
      </w:r>
      <w:r w:rsidR="006F10EA">
        <w:t xml:space="preserve"> button to generate the click event for that button</w:t>
      </w:r>
    </w:p>
    <w:p w:rsidR="008042D2" w:rsidRDefault="008042D2" w:rsidP="008042D2">
      <w:pPr>
        <w:pStyle w:val="Instruction"/>
        <w:numPr>
          <w:ilvl w:val="0"/>
          <w:numId w:val="0"/>
        </w:numPr>
      </w:pPr>
    </w:p>
    <w:p w:rsidR="008042D2" w:rsidRDefault="006F10EA" w:rsidP="008042D2">
      <w:pPr>
        <w:pStyle w:val="Instruction"/>
      </w:pPr>
      <w:r>
        <w:t>Enter the code shown below</w:t>
      </w:r>
    </w:p>
    <w:p w:rsidR="008042D2" w:rsidRDefault="008042D2" w:rsidP="008042D2"/>
    <w:p w:rsidR="006F10EA" w:rsidRDefault="006F10EA" w:rsidP="008042D2">
      <w:r>
        <w:rPr>
          <w:noProof/>
          <w:lang w:val="en-NZ" w:eastAsia="en-NZ"/>
        </w:rPr>
        <w:drawing>
          <wp:inline distT="0" distB="0" distL="0" distR="0" wp14:anchorId="43F98B3E" wp14:editId="46860A26">
            <wp:extent cx="6122035" cy="1052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35" cy="1052830"/>
                    </a:xfrm>
                    <a:prstGeom prst="rect">
                      <a:avLst/>
                    </a:prstGeom>
                  </pic:spPr>
                </pic:pic>
              </a:graphicData>
            </a:graphic>
          </wp:inline>
        </w:drawing>
      </w:r>
    </w:p>
    <w:p w:rsidR="008042D2" w:rsidRDefault="008042D2" w:rsidP="008042D2">
      <w:pPr>
        <w:rPr>
          <w:rFonts w:ascii="Courier" w:hAnsi="Courier"/>
          <w:sz w:val="20"/>
        </w:rPr>
      </w:pPr>
      <w:r>
        <w:rPr>
          <w:rFonts w:ascii="Courier" w:hAnsi="Courier"/>
          <w:sz w:val="20"/>
        </w:rPr>
        <w:tab/>
      </w:r>
    </w:p>
    <w:p w:rsidR="008042D2" w:rsidRDefault="008042D2" w:rsidP="008042D2">
      <w:pPr>
        <w:pStyle w:val="Heading2"/>
      </w:pPr>
      <w:bookmarkStart w:id="5" w:name="_Toc260046040"/>
      <w:r>
        <w:t>Running the application</w:t>
      </w:r>
      <w:bookmarkEnd w:id="5"/>
    </w:p>
    <w:p w:rsidR="008042D2" w:rsidRDefault="008042D2" w:rsidP="008042D2"/>
    <w:p w:rsidR="008042D2" w:rsidRDefault="001E5041" w:rsidP="008042D2">
      <w:pPr>
        <w:pStyle w:val="Instruction"/>
      </w:pPr>
      <w:r>
        <w:t>Run the application by press f5 on your keyboard</w:t>
      </w:r>
    </w:p>
    <w:p w:rsidR="008042D2" w:rsidRDefault="008042D2" w:rsidP="008042D2">
      <w:pPr>
        <w:pStyle w:val="Instruction"/>
        <w:numPr>
          <w:ilvl w:val="0"/>
          <w:numId w:val="0"/>
        </w:numPr>
        <w:ind w:left="360"/>
      </w:pPr>
    </w:p>
    <w:p w:rsidR="008042D2" w:rsidRDefault="008042D2" w:rsidP="008042D2">
      <w:pPr>
        <w:pStyle w:val="Instruction"/>
      </w:pPr>
      <w:r>
        <w:t>An image file should display when selected through the Open File Dialog box.</w:t>
      </w:r>
    </w:p>
    <w:p w:rsidR="008042D2" w:rsidRDefault="008042D2" w:rsidP="008042D2">
      <w:pPr>
        <w:pStyle w:val="Instruction"/>
        <w:numPr>
          <w:ilvl w:val="0"/>
          <w:numId w:val="0"/>
        </w:numPr>
        <w:ind w:left="360"/>
      </w:pPr>
    </w:p>
    <w:p w:rsidR="008042D2" w:rsidRDefault="008042D2" w:rsidP="008042D2">
      <w:pPr>
        <w:pStyle w:val="Instruction"/>
      </w:pPr>
      <w:r>
        <w:t xml:space="preserve">Click on the stop button on the tool bar to return to Visual </w:t>
      </w:r>
      <w:r w:rsidR="006F10EA">
        <w:t>Studio</w:t>
      </w:r>
      <w:r>
        <w:t>.</w:t>
      </w:r>
    </w:p>
    <w:p w:rsidR="008042D2" w:rsidRDefault="008042D2" w:rsidP="008042D2">
      <w:r>
        <w:tab/>
      </w:r>
    </w:p>
    <w:p w:rsidR="008042D2" w:rsidRDefault="008042D2" w:rsidP="008042D2"/>
    <w:p w:rsidR="008042D2" w:rsidRDefault="008042D2" w:rsidP="008042D2">
      <w:pPr>
        <w:pStyle w:val="Heading2"/>
      </w:pPr>
      <w:r>
        <w:t>problem decomposition diagram</w:t>
      </w:r>
    </w:p>
    <w:p w:rsidR="008042D2" w:rsidRDefault="008042D2" w:rsidP="008042D2"/>
    <w:p w:rsidR="008042D2" w:rsidRDefault="008042D2" w:rsidP="008042D2">
      <w:r>
        <w:t>A problem decomposition diagram provides a basic overview of the requirements of the program:</w:t>
      </w:r>
    </w:p>
    <w:p w:rsidR="008042D2" w:rsidRPr="0007796F" w:rsidRDefault="008042D2" w:rsidP="008042D2"/>
    <w:p w:rsidR="008042D2" w:rsidRDefault="008042D2" w:rsidP="008042D2"/>
    <w:p w:rsidR="008042D2" w:rsidRDefault="008042D2" w:rsidP="008042D2">
      <w:r>
        <w:rPr>
          <w:noProof/>
          <w:lang w:val="en-NZ" w:eastAsia="en-NZ"/>
        </w:rPr>
        <w:drawing>
          <wp:anchor distT="0" distB="0" distL="114300" distR="114300" simplePos="0" relativeHeight="251666432" behindDoc="1" locked="0" layoutInCell="1" allowOverlap="1" wp14:anchorId="283B3CF9" wp14:editId="039EE5AA">
            <wp:simplePos x="0" y="0"/>
            <wp:positionH relativeFrom="column">
              <wp:posOffset>290830</wp:posOffset>
            </wp:positionH>
            <wp:positionV relativeFrom="paragraph">
              <wp:posOffset>49530</wp:posOffset>
            </wp:positionV>
            <wp:extent cx="4624705" cy="2200910"/>
            <wp:effectExtent l="0" t="19050" r="0" b="66040"/>
            <wp:wrapThrough wrapText="bothSides">
              <wp:wrapPolygon edited="0">
                <wp:start x="7919" y="-187"/>
                <wp:lineTo x="7919" y="5422"/>
                <wp:lineTo x="1513" y="7291"/>
                <wp:lineTo x="1513" y="13461"/>
                <wp:lineTo x="2847" y="14957"/>
                <wp:lineTo x="1513" y="15705"/>
                <wp:lineTo x="1513" y="22061"/>
                <wp:lineTo x="7207" y="22061"/>
                <wp:lineTo x="7385" y="16078"/>
                <wp:lineTo x="12990" y="14957"/>
                <wp:lineTo x="20197" y="13648"/>
                <wp:lineTo x="20197" y="7478"/>
                <wp:lineTo x="16994" y="6357"/>
                <wp:lineTo x="13079" y="5983"/>
                <wp:lineTo x="13702" y="5235"/>
                <wp:lineTo x="13613" y="-187"/>
                <wp:lineTo x="7919" y="-187"/>
              </wp:wrapPolygon>
            </wp:wrapThrough>
            <wp:docPr id="15" name="Organization Chart 8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br w:type="page"/>
      </w:r>
    </w:p>
    <w:p w:rsidR="008042D2" w:rsidRDefault="008042D2" w:rsidP="008042D2">
      <w:pPr>
        <w:pStyle w:val="Heading1"/>
      </w:pPr>
      <w:bookmarkStart w:id="6" w:name="_Toc260046041"/>
      <w:r w:rsidRPr="004F37CC">
        <w:lastRenderedPageBreak/>
        <w:t>Project</w:t>
      </w:r>
      <w:bookmarkEnd w:id="6"/>
    </w:p>
    <w:p w:rsidR="008042D2" w:rsidRDefault="008042D2" w:rsidP="008042D2"/>
    <w:p w:rsidR="008042D2" w:rsidRDefault="008042D2" w:rsidP="008042D2">
      <w:r>
        <w:t>In this exercise you will modify the existing program to allow for the display of four graphic images on the screen at the one time.  If the Clear button is pushed then all the images are cleared.</w:t>
      </w:r>
    </w:p>
    <w:p w:rsidR="00367042" w:rsidRDefault="00367042" w:rsidP="008042D2"/>
    <w:p w:rsidR="00367042" w:rsidRDefault="003F0922" w:rsidP="008042D2">
      <w:r>
        <w:rPr>
          <w:noProof/>
          <w:lang w:val="en-NZ" w:eastAsia="en-NZ"/>
        </w:rPr>
        <w:drawing>
          <wp:anchor distT="0" distB="0" distL="114300" distR="114300" simplePos="0" relativeHeight="251677696" behindDoc="1" locked="0" layoutInCell="1" allowOverlap="1" wp14:anchorId="2228524C" wp14:editId="7FE9FA7B">
            <wp:simplePos x="0" y="0"/>
            <wp:positionH relativeFrom="margin">
              <wp:align>left</wp:align>
            </wp:positionH>
            <wp:positionV relativeFrom="paragraph">
              <wp:posOffset>189865</wp:posOffset>
            </wp:positionV>
            <wp:extent cx="6070600" cy="2976880"/>
            <wp:effectExtent l="38100" t="0" r="25400" b="0"/>
            <wp:wrapTopAndBottom/>
            <wp:docPr id="4" name="Organization Chart 8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8042D2" w:rsidRDefault="008042D2" w:rsidP="008042D2"/>
    <w:p w:rsidR="008042D2" w:rsidRDefault="008042D2" w:rsidP="008042D2"/>
    <w:p w:rsidR="008042D2" w:rsidRDefault="003F0922" w:rsidP="008042D2">
      <w:pPr>
        <w:numPr>
          <w:ilvl w:val="0"/>
          <w:numId w:val="4"/>
        </w:numPr>
      </w:pPr>
      <w:r>
        <w:t>E</w:t>
      </w:r>
      <w:r w:rsidR="008042D2">
        <w:t>nsure each of the picture boxes display the picture at an appropriate size (</w:t>
      </w:r>
      <w:proofErr w:type="spellStart"/>
      <w:r w:rsidR="008042D2">
        <w:t>SizeMode</w:t>
      </w:r>
      <w:proofErr w:type="spellEnd"/>
      <w:r w:rsidR="008042D2">
        <w:t xml:space="preserve"> property– </w:t>
      </w:r>
      <w:proofErr w:type="spellStart"/>
      <w:r w:rsidR="008042D2">
        <w:t>Stre</w:t>
      </w:r>
      <w:r w:rsidR="00C97D2D">
        <w:t>t</w:t>
      </w:r>
      <w:r w:rsidR="008042D2">
        <w:t>chImage</w:t>
      </w:r>
      <w:proofErr w:type="spellEnd"/>
      <w:r w:rsidR="008042D2">
        <w:t>).</w:t>
      </w:r>
      <w:r w:rsidR="00682A61">
        <w:t xml:space="preserve"> You can do this in the designer or in code on the load method</w:t>
      </w:r>
    </w:p>
    <w:p w:rsidR="008042D2" w:rsidRDefault="008042D2" w:rsidP="008042D2"/>
    <w:p w:rsidR="008042D2" w:rsidRDefault="008042D2" w:rsidP="008042D2">
      <w:pPr>
        <w:numPr>
          <w:ilvl w:val="0"/>
          <w:numId w:val="4"/>
        </w:numPr>
      </w:pPr>
      <w:r>
        <w:t>A</w:t>
      </w:r>
      <w:r w:rsidR="009F62AB">
        <w:t xml:space="preserve">dd the menu, and relevant code </w:t>
      </w:r>
      <w:r>
        <w:t>as displayed.</w:t>
      </w:r>
    </w:p>
    <w:p w:rsidR="000C246B" w:rsidRDefault="000C246B" w:rsidP="000C246B">
      <w:bookmarkStart w:id="7" w:name="_GoBack"/>
      <w:bookmarkEnd w:id="7"/>
    </w:p>
    <w:p w:rsidR="00991FE2" w:rsidRDefault="00991FE2" w:rsidP="008042D2">
      <w:pPr>
        <w:pStyle w:val="ListParagraph"/>
      </w:pPr>
    </w:p>
    <w:p w:rsidR="00FE7040" w:rsidRDefault="00FE7040" w:rsidP="00FE7040">
      <w:pPr>
        <w:pStyle w:val="Heading2"/>
      </w:pPr>
      <w:r>
        <w:t>Research</w:t>
      </w:r>
      <w:r w:rsidR="00BB2AB9">
        <w:t xml:space="preserve"> Exercise</w:t>
      </w:r>
    </w:p>
    <w:p w:rsidR="00991FE2" w:rsidRDefault="00991FE2" w:rsidP="00991FE2"/>
    <w:p w:rsidR="0048296E" w:rsidRDefault="0048296E" w:rsidP="00991FE2"/>
    <w:p w:rsidR="008042D2" w:rsidRDefault="003F0922" w:rsidP="00991FE2">
      <w:r>
        <w:t>Exit with an interactive dialog</w:t>
      </w:r>
      <w:r w:rsidR="00C30F6B">
        <w:t xml:space="preserve"> when the user clicks the </w:t>
      </w:r>
      <w:r w:rsidR="00025A3D">
        <w:t>exit</w:t>
      </w:r>
      <w:r w:rsidR="00C30F6B">
        <w:t xml:space="preserve"> button</w:t>
      </w:r>
      <w:r>
        <w:t xml:space="preserve"> i.e. “Are you sure you want to Exit?” message box</w:t>
      </w:r>
    </w:p>
    <w:p w:rsidR="00991FE2" w:rsidRDefault="00991FE2" w:rsidP="00991FE2">
      <w:r>
        <w:t xml:space="preserve">You can get the result of a message box in a similar way to getting the file from an </w:t>
      </w:r>
      <w:proofErr w:type="spellStart"/>
      <w:r>
        <w:t>OpenFileDialog</w:t>
      </w:r>
      <w:proofErr w:type="spellEnd"/>
      <w:r>
        <w:t>.</w:t>
      </w:r>
      <w:r>
        <w:br/>
      </w:r>
      <w:r>
        <w:br/>
        <w:t xml:space="preserve">See if you can find out how to use an </w:t>
      </w:r>
      <w:r w:rsidRPr="00D46C52">
        <w:rPr>
          <w:u w:val="single"/>
        </w:rPr>
        <w:t>interactive</w:t>
      </w:r>
      <w:r>
        <w:t xml:space="preserve"> </w:t>
      </w:r>
      <w:proofErr w:type="spellStart"/>
      <w:r w:rsidR="00D46C52" w:rsidRPr="00D46C52">
        <w:rPr>
          <w:b/>
        </w:rPr>
        <w:t>MessageBox</w:t>
      </w:r>
      <w:proofErr w:type="spellEnd"/>
      <w:r>
        <w:t xml:space="preserve"> in Windows Forms C#</w:t>
      </w:r>
    </w:p>
    <w:p w:rsidR="00991FE2" w:rsidRDefault="00991FE2" w:rsidP="00991FE2">
      <w:r>
        <w:t>Work with a partner and search online for a code snippet that will help you do this. If you find the answer, share it with someone el</w:t>
      </w:r>
      <w:r w:rsidR="00D46C52">
        <w:t>se too</w:t>
      </w:r>
      <w:r w:rsidR="00583B89">
        <w:t>.</w:t>
      </w:r>
    </w:p>
    <w:p w:rsidR="008042D2" w:rsidRDefault="008042D2" w:rsidP="008042D2"/>
    <w:p w:rsidR="008042D2" w:rsidRDefault="008042D2" w:rsidP="008042D2"/>
    <w:p w:rsidR="00F33E9F" w:rsidRDefault="00F33E9F" w:rsidP="00F33E9F">
      <w:pPr>
        <w:rPr>
          <w:i/>
        </w:rPr>
      </w:pPr>
    </w:p>
    <w:p w:rsidR="00F33E9F" w:rsidRDefault="00F33E9F" w:rsidP="00F33E9F">
      <w:pPr>
        <w:rPr>
          <w:i/>
        </w:rPr>
      </w:pPr>
    </w:p>
    <w:p w:rsidR="00723612" w:rsidRDefault="004268B3"/>
    <w:sectPr w:rsidR="00723612" w:rsidSect="00F33E9F">
      <w:headerReference w:type="default" r:id="rId25"/>
      <w:footerReference w:type="even" r:id="rId26"/>
      <w:footerReference w:type="default" r:id="rId27"/>
      <w:type w:val="continuous"/>
      <w:pgSz w:w="11909" w:h="16834" w:code="9"/>
      <w:pgMar w:top="1155" w:right="1134" w:bottom="1134" w:left="1134" w:header="426"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0EE" w:rsidRDefault="007140EE" w:rsidP="00F33E9F">
      <w:r>
        <w:separator/>
      </w:r>
    </w:p>
  </w:endnote>
  <w:endnote w:type="continuationSeparator" w:id="0">
    <w:p w:rsidR="007140EE" w:rsidRDefault="007140EE" w:rsidP="00F3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echnical">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33E" w:rsidRDefault="0050016E">
    <w:pPr>
      <w:pStyle w:val="Footer"/>
      <w:tabs>
        <w:tab w:val="right" w:pos="8364"/>
      </w:tabs>
    </w:pPr>
    <w:r>
      <w:rPr>
        <w:rStyle w:val="PageNumber"/>
        <w:sz w:val="16"/>
      </w:rPr>
      <w:t>1-</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20</w:t>
    </w:r>
    <w:r>
      <w:rPr>
        <w:rStyle w:val="PageNumber"/>
        <w:sz w:val="16"/>
      </w:rPr>
      <w:fldChar w:fldCharType="end"/>
    </w:r>
    <w:r>
      <w:rPr>
        <w:rStyle w:val="PageNumber"/>
        <w:sz w:val="16"/>
      </w:rPr>
      <w:tab/>
    </w:r>
    <w:r>
      <w:rPr>
        <w:caps/>
        <w:sz w:val="16"/>
      </w:rPr>
      <w:t>Learning Microsoft VISUAL BASIC 3.0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E9F" w:rsidRDefault="00F33E9F" w:rsidP="006570E2">
    <w:pPr>
      <w:pStyle w:val="Footer"/>
      <w:pBdr>
        <w:top w:val="single" w:sz="4" w:space="0" w:color="auto"/>
      </w:pBdr>
      <w:tabs>
        <w:tab w:val="clear" w:pos="4320"/>
        <w:tab w:val="clear" w:pos="8640"/>
        <w:tab w:val="right" w:pos="8460"/>
      </w:tabs>
      <w:jc w:val="right"/>
      <w:rPr>
        <w:rFonts w:ascii="Arial" w:hAnsi="Arial"/>
      </w:rPr>
    </w:pPr>
    <w:r>
      <w:rPr>
        <w:noProof/>
        <w:lang w:val="en-NZ" w:eastAsia="en-NZ"/>
      </w:rPr>
      <w:drawing>
        <wp:anchor distT="0" distB="0" distL="114300" distR="114300" simplePos="0" relativeHeight="251659264" behindDoc="1" locked="0" layoutInCell="1" allowOverlap="1" wp14:anchorId="2FDE06A5" wp14:editId="73B1C0BB">
          <wp:simplePos x="0" y="0"/>
          <wp:positionH relativeFrom="column">
            <wp:posOffset>-72390</wp:posOffset>
          </wp:positionH>
          <wp:positionV relativeFrom="paragraph">
            <wp:posOffset>-13335</wp:posOffset>
          </wp:positionV>
          <wp:extent cx="1040878" cy="612775"/>
          <wp:effectExtent l="0" t="0" r="6985" b="0"/>
          <wp:wrapNone/>
          <wp:docPr id="253" name="Picture 81" descr="Description: I:\School of Information Systems &amp; Computing\UCOL Logos\UCOL-Logo-Colour-846x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scription: I:\School of Information Systems &amp; Computing\UCOL Logos\UCOL-Logo-Colour-846x5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878" cy="612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16"/>
      </w:rPr>
      <w:tab/>
    </w:r>
    <w:r>
      <w:rPr>
        <w:rStyle w:val="PageNumber"/>
        <w:rFonts w:ascii="Technical" w:hAnsi="Technical"/>
      </w:rPr>
      <w:fldChar w:fldCharType="begin"/>
    </w:r>
    <w:r>
      <w:rPr>
        <w:rStyle w:val="PageNumber"/>
        <w:rFonts w:ascii="Technical" w:hAnsi="Technical"/>
      </w:rPr>
      <w:instrText xml:space="preserve"> PAGE </w:instrText>
    </w:r>
    <w:r>
      <w:rPr>
        <w:rStyle w:val="PageNumber"/>
        <w:rFonts w:ascii="Technical" w:hAnsi="Technical"/>
      </w:rPr>
      <w:fldChar w:fldCharType="separate"/>
    </w:r>
    <w:r w:rsidR="004268B3">
      <w:rPr>
        <w:rStyle w:val="PageNumber"/>
        <w:rFonts w:ascii="Technical" w:hAnsi="Technical"/>
        <w:noProof/>
      </w:rPr>
      <w:t>4</w:t>
    </w:r>
    <w:r>
      <w:rPr>
        <w:rStyle w:val="PageNumber"/>
        <w:rFonts w:ascii="Technical" w:hAnsi="Technical"/>
      </w:rPr>
      <w:fldChar w:fldCharType="end"/>
    </w:r>
  </w:p>
  <w:p w:rsidR="00F33E9F" w:rsidRDefault="00F33E9F" w:rsidP="00F33E9F">
    <w:pPr>
      <w:pStyle w:val="Footer"/>
    </w:pPr>
  </w:p>
  <w:p w:rsidR="00F33E9F" w:rsidRDefault="00F33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0EE" w:rsidRDefault="007140EE" w:rsidP="00F33E9F">
      <w:r>
        <w:separator/>
      </w:r>
    </w:p>
  </w:footnote>
  <w:footnote w:type="continuationSeparator" w:id="0">
    <w:p w:rsidR="007140EE" w:rsidRDefault="007140EE" w:rsidP="00F33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E9F" w:rsidRPr="00F33E9F" w:rsidRDefault="00F33E9F" w:rsidP="00F33E9F">
    <w:pPr>
      <w:pStyle w:val="Header"/>
      <w:pBdr>
        <w:bottom w:val="single" w:sz="2" w:space="1" w:color="auto"/>
      </w:pBdr>
      <w:tabs>
        <w:tab w:val="clear" w:pos="8640"/>
        <w:tab w:val="right" w:pos="9498"/>
      </w:tabs>
      <w:rPr>
        <w:rFonts w:ascii="Technical" w:hAnsi="Technical"/>
        <w:b/>
        <w:szCs w:val="28"/>
        <w:lang w:val="en-US"/>
      </w:rPr>
    </w:pPr>
    <w:r w:rsidRPr="00F33E9F">
      <w:rPr>
        <w:rFonts w:ascii="Technical" w:hAnsi="Technical"/>
        <w:b/>
        <w:szCs w:val="28"/>
        <w:lang w:val="en-US"/>
      </w:rPr>
      <w:t>Programming Practical</w:t>
    </w:r>
    <w:r w:rsidRPr="00F33E9F">
      <w:rPr>
        <w:rFonts w:ascii="Technical" w:hAnsi="Technical"/>
        <w:b/>
        <w:szCs w:val="28"/>
        <w:lang w:val="en-US"/>
      </w:rPr>
      <w:tab/>
    </w:r>
    <w:r w:rsidRPr="00F33E9F">
      <w:rPr>
        <w:rFonts w:ascii="Technical" w:hAnsi="Technical"/>
        <w:b/>
        <w:szCs w:val="28"/>
        <w:lang w:val="en-US"/>
      </w:rPr>
      <w:tab/>
      <w:t xml:space="preserve">Lab </w:t>
    </w:r>
    <w:r w:rsidR="00800305">
      <w:rPr>
        <w:rFonts w:ascii="Technical" w:hAnsi="Technical"/>
        <w:b/>
        <w:szCs w:val="28"/>
        <w:lang w:val="en-US"/>
      </w:rPr>
      <w:t>7</w:t>
    </w:r>
  </w:p>
  <w:p w:rsidR="00F33E9F" w:rsidRDefault="00F33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6BF7"/>
    <w:multiLevelType w:val="hybridMultilevel"/>
    <w:tmpl w:val="4CFE4560"/>
    <w:lvl w:ilvl="0" w:tplc="F6D61E60">
      <w:start w:val="1"/>
      <w:numFmt w:val="decimal"/>
      <w:pStyle w:val="Instruction"/>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6D00E72"/>
    <w:multiLevelType w:val="singleLevel"/>
    <w:tmpl w:val="0C09000F"/>
    <w:lvl w:ilvl="0">
      <w:start w:val="1"/>
      <w:numFmt w:val="decimal"/>
      <w:lvlText w:val="%1."/>
      <w:lvlJc w:val="left"/>
      <w:pPr>
        <w:tabs>
          <w:tab w:val="num" w:pos="360"/>
        </w:tabs>
        <w:ind w:left="360" w:hanging="360"/>
      </w:pPr>
    </w:lvl>
  </w:abstractNum>
  <w:abstractNum w:abstractNumId="2" w15:restartNumberingAfterBreak="0">
    <w:nsid w:val="3C037083"/>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487C0090"/>
    <w:multiLevelType w:val="singleLevel"/>
    <w:tmpl w:val="0C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D2"/>
    <w:rsid w:val="00025A3D"/>
    <w:rsid w:val="000517EB"/>
    <w:rsid w:val="000C246B"/>
    <w:rsid w:val="001B7D46"/>
    <w:rsid w:val="001E5041"/>
    <w:rsid w:val="00361B21"/>
    <w:rsid w:val="00367042"/>
    <w:rsid w:val="0039037E"/>
    <w:rsid w:val="00393BBC"/>
    <w:rsid w:val="003F0922"/>
    <w:rsid w:val="004268B3"/>
    <w:rsid w:val="0043257F"/>
    <w:rsid w:val="00472D6C"/>
    <w:rsid w:val="0048296E"/>
    <w:rsid w:val="0050016E"/>
    <w:rsid w:val="00583B89"/>
    <w:rsid w:val="005A39A8"/>
    <w:rsid w:val="005C7325"/>
    <w:rsid w:val="005F7F3E"/>
    <w:rsid w:val="006247D6"/>
    <w:rsid w:val="00643501"/>
    <w:rsid w:val="006570E2"/>
    <w:rsid w:val="00682A61"/>
    <w:rsid w:val="00695D28"/>
    <w:rsid w:val="006F10EA"/>
    <w:rsid w:val="0070431B"/>
    <w:rsid w:val="007140EE"/>
    <w:rsid w:val="00800305"/>
    <w:rsid w:val="008042D2"/>
    <w:rsid w:val="00924297"/>
    <w:rsid w:val="00973324"/>
    <w:rsid w:val="00991FE2"/>
    <w:rsid w:val="009F62AB"/>
    <w:rsid w:val="00A1238F"/>
    <w:rsid w:val="00A5349D"/>
    <w:rsid w:val="00AC0E5C"/>
    <w:rsid w:val="00B8449F"/>
    <w:rsid w:val="00BB2AB9"/>
    <w:rsid w:val="00C13057"/>
    <w:rsid w:val="00C30F6B"/>
    <w:rsid w:val="00C34F08"/>
    <w:rsid w:val="00C85959"/>
    <w:rsid w:val="00C97D2D"/>
    <w:rsid w:val="00C97F51"/>
    <w:rsid w:val="00CB3F42"/>
    <w:rsid w:val="00D334E2"/>
    <w:rsid w:val="00D46C52"/>
    <w:rsid w:val="00E91043"/>
    <w:rsid w:val="00F12B64"/>
    <w:rsid w:val="00F33E9F"/>
    <w:rsid w:val="00FB6972"/>
    <w:rsid w:val="00FE70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289"/>
    <o:shapelayout v:ext="edit">
      <o:idmap v:ext="edit" data="1"/>
    </o:shapelayout>
  </w:shapeDefaults>
  <w:decimalSymbol w:val="."/>
  <w:listSeparator w:val=","/>
  <w14:docId w14:val="26927380"/>
  <w15:chartTrackingRefBased/>
  <w15:docId w15:val="{0151B9A4-CB62-4338-AB14-2D6352C6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E9F"/>
    <w:pPr>
      <w:spacing w:after="0" w:line="240" w:lineRule="auto"/>
    </w:pPr>
    <w:rPr>
      <w:rFonts w:ascii="Times New Roman" w:eastAsia="Times New Roman" w:hAnsi="Times New Roman" w:cs="Times New Roman"/>
      <w:sz w:val="24"/>
      <w:szCs w:val="20"/>
      <w:lang w:val="en-GB"/>
    </w:rPr>
  </w:style>
  <w:style w:type="paragraph" w:styleId="Heading1">
    <w:name w:val="heading 1"/>
    <w:basedOn w:val="LabHeading"/>
    <w:next w:val="Normal"/>
    <w:link w:val="Heading1Char"/>
    <w:qFormat/>
    <w:rsid w:val="00472D6C"/>
    <w:pPr>
      <w:outlineLvl w:val="0"/>
    </w:pPr>
  </w:style>
  <w:style w:type="paragraph" w:styleId="Heading2">
    <w:name w:val="heading 2"/>
    <w:basedOn w:val="Normal"/>
    <w:next w:val="Normal"/>
    <w:link w:val="Heading2Char"/>
    <w:qFormat/>
    <w:rsid w:val="00472D6C"/>
    <w:pPr>
      <w:keepNext/>
      <w:tabs>
        <w:tab w:val="left" w:pos="2880"/>
        <w:tab w:val="left" w:pos="6120"/>
      </w:tabs>
      <w:outlineLvl w:val="1"/>
    </w:pPr>
    <w:rPr>
      <w:rFonts w:ascii="Arial" w:hAnsi="Arial"/>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D6C"/>
    <w:rPr>
      <w:rFonts w:ascii="Arial" w:eastAsia="Times New Roman" w:hAnsi="Arial" w:cs="Arial"/>
      <w:b/>
      <w:smallCaps/>
      <w:sz w:val="44"/>
      <w:szCs w:val="20"/>
      <w:shd w:val="clear" w:color="auto" w:fill="000000" w:themeFill="text1"/>
      <w:lang w:val="en-GB"/>
    </w:rPr>
  </w:style>
  <w:style w:type="character" w:customStyle="1" w:styleId="Heading2Char">
    <w:name w:val="Heading 2 Char"/>
    <w:basedOn w:val="DefaultParagraphFont"/>
    <w:link w:val="Heading2"/>
    <w:rsid w:val="00472D6C"/>
    <w:rPr>
      <w:rFonts w:ascii="Arial" w:eastAsia="Times New Roman" w:hAnsi="Arial" w:cs="Times New Roman"/>
      <w:b/>
      <w:caps/>
      <w:sz w:val="24"/>
      <w:szCs w:val="20"/>
      <w:lang w:val="en-GB"/>
    </w:rPr>
  </w:style>
  <w:style w:type="paragraph" w:styleId="Footer">
    <w:name w:val="footer"/>
    <w:basedOn w:val="Normal"/>
    <w:link w:val="FooterChar"/>
    <w:rsid w:val="00F33E9F"/>
    <w:pPr>
      <w:tabs>
        <w:tab w:val="center" w:pos="4320"/>
        <w:tab w:val="right" w:pos="8640"/>
      </w:tabs>
    </w:pPr>
  </w:style>
  <w:style w:type="character" w:customStyle="1" w:styleId="FooterChar">
    <w:name w:val="Footer Char"/>
    <w:basedOn w:val="DefaultParagraphFont"/>
    <w:link w:val="Footer"/>
    <w:rsid w:val="00F33E9F"/>
    <w:rPr>
      <w:rFonts w:ascii="Times New Roman" w:eastAsia="Times New Roman" w:hAnsi="Times New Roman" w:cs="Times New Roman"/>
      <w:sz w:val="24"/>
      <w:szCs w:val="20"/>
      <w:lang w:val="en-GB"/>
    </w:rPr>
  </w:style>
  <w:style w:type="paragraph" w:styleId="Header">
    <w:name w:val="header"/>
    <w:basedOn w:val="Normal"/>
    <w:link w:val="HeaderChar"/>
    <w:rsid w:val="00F33E9F"/>
    <w:pPr>
      <w:tabs>
        <w:tab w:val="center" w:pos="4320"/>
        <w:tab w:val="right" w:pos="8640"/>
      </w:tabs>
    </w:pPr>
  </w:style>
  <w:style w:type="character" w:customStyle="1" w:styleId="HeaderChar">
    <w:name w:val="Header Char"/>
    <w:basedOn w:val="DefaultParagraphFont"/>
    <w:link w:val="Header"/>
    <w:rsid w:val="00F33E9F"/>
    <w:rPr>
      <w:rFonts w:ascii="Times New Roman" w:eastAsia="Times New Roman" w:hAnsi="Times New Roman" w:cs="Times New Roman"/>
      <w:sz w:val="24"/>
      <w:szCs w:val="20"/>
      <w:lang w:val="en-GB"/>
    </w:rPr>
  </w:style>
  <w:style w:type="paragraph" w:customStyle="1" w:styleId="Indent">
    <w:name w:val="Indent"/>
    <w:basedOn w:val="Normal"/>
    <w:rsid w:val="00F33E9F"/>
    <w:pPr>
      <w:tabs>
        <w:tab w:val="decimal" w:pos="1440"/>
      </w:tabs>
      <w:ind w:left="2140" w:hanging="2140"/>
    </w:pPr>
  </w:style>
  <w:style w:type="paragraph" w:customStyle="1" w:styleId="Indent2">
    <w:name w:val="Indent2"/>
    <w:basedOn w:val="Indent"/>
    <w:rsid w:val="00F33E9F"/>
    <w:pPr>
      <w:tabs>
        <w:tab w:val="clear" w:pos="1440"/>
        <w:tab w:val="left" w:pos="2127"/>
      </w:tabs>
      <w:ind w:left="3119" w:hanging="3119"/>
    </w:pPr>
  </w:style>
  <w:style w:type="paragraph" w:customStyle="1" w:styleId="newsection">
    <w:name w:val="new section"/>
    <w:basedOn w:val="Indent"/>
    <w:rsid w:val="00F33E9F"/>
    <w:pPr>
      <w:pBdr>
        <w:bottom w:val="single" w:sz="6" w:space="4" w:color="auto"/>
      </w:pBdr>
      <w:ind w:hanging="13"/>
    </w:pPr>
    <w:rPr>
      <w:b/>
    </w:rPr>
  </w:style>
  <w:style w:type="character" w:styleId="PageNumber">
    <w:name w:val="page number"/>
    <w:basedOn w:val="DefaultParagraphFont"/>
    <w:rsid w:val="00F33E9F"/>
  </w:style>
  <w:style w:type="paragraph" w:customStyle="1" w:styleId="NormalStyle">
    <w:name w:val="Normal Style"/>
    <w:basedOn w:val="Normal"/>
    <w:rsid w:val="00F33E9F"/>
    <w:rPr>
      <w:lang w:val="en-AU"/>
    </w:rPr>
  </w:style>
  <w:style w:type="paragraph" w:customStyle="1" w:styleId="LabHeading">
    <w:name w:val="Lab Heading"/>
    <w:link w:val="LabHeadingChar"/>
    <w:qFormat/>
    <w:rsid w:val="00F33E9F"/>
    <w:pPr>
      <w:shd w:val="clear" w:color="auto" w:fill="000000" w:themeFill="text1"/>
      <w:spacing w:after="0" w:line="240" w:lineRule="auto"/>
      <w:jc w:val="center"/>
    </w:pPr>
    <w:rPr>
      <w:rFonts w:ascii="Arial" w:eastAsia="Times New Roman" w:hAnsi="Arial" w:cs="Arial"/>
      <w:b/>
      <w:smallCaps/>
      <w:sz w:val="44"/>
      <w:szCs w:val="20"/>
      <w:lang w:val="en-GB"/>
    </w:rPr>
  </w:style>
  <w:style w:type="character" w:customStyle="1" w:styleId="LabHeadingChar">
    <w:name w:val="Lab Heading Char"/>
    <w:basedOn w:val="Heading1Char"/>
    <w:link w:val="LabHeading"/>
    <w:rsid w:val="00F33E9F"/>
    <w:rPr>
      <w:rFonts w:ascii="Arial" w:eastAsia="Times New Roman" w:hAnsi="Arial" w:cs="Arial"/>
      <w:b/>
      <w:caps/>
      <w:smallCaps w:val="0"/>
      <w:sz w:val="44"/>
      <w:szCs w:val="20"/>
      <w:shd w:val="clear" w:color="auto" w:fill="000000" w:themeFill="text1"/>
      <w:lang w:val="en-GB"/>
    </w:rPr>
  </w:style>
  <w:style w:type="paragraph" w:styleId="ListParagraph">
    <w:name w:val="List Paragraph"/>
    <w:basedOn w:val="Normal"/>
    <w:link w:val="ListParagraphChar"/>
    <w:uiPriority w:val="34"/>
    <w:qFormat/>
    <w:rsid w:val="00695D28"/>
    <w:pPr>
      <w:ind w:left="720"/>
      <w:contextualSpacing/>
    </w:pPr>
  </w:style>
  <w:style w:type="paragraph" w:customStyle="1" w:styleId="Instruction">
    <w:name w:val="Instruction"/>
    <w:basedOn w:val="ListParagraph"/>
    <w:link w:val="InstructionChar"/>
    <w:qFormat/>
    <w:rsid w:val="000517EB"/>
    <w:pPr>
      <w:numPr>
        <w:numId w:val="3"/>
      </w:numPr>
    </w:pPr>
  </w:style>
  <w:style w:type="character" w:customStyle="1" w:styleId="ListParagraphChar">
    <w:name w:val="List Paragraph Char"/>
    <w:basedOn w:val="DefaultParagraphFont"/>
    <w:link w:val="ListParagraph"/>
    <w:uiPriority w:val="34"/>
    <w:rsid w:val="000517EB"/>
    <w:rPr>
      <w:rFonts w:ascii="Times New Roman" w:eastAsia="Times New Roman" w:hAnsi="Times New Roman" w:cs="Times New Roman"/>
      <w:sz w:val="24"/>
      <w:szCs w:val="20"/>
      <w:lang w:val="en-GB"/>
    </w:rPr>
  </w:style>
  <w:style w:type="character" w:customStyle="1" w:styleId="InstructionChar">
    <w:name w:val="Instruction Char"/>
    <w:basedOn w:val="ListParagraphChar"/>
    <w:link w:val="Instruction"/>
    <w:rsid w:val="000517EB"/>
    <w:rPr>
      <w:rFonts w:ascii="Times New Roman" w:eastAsia="Times New Roman" w:hAnsi="Times New Roman" w:cs="Times New Roman"/>
      <w:sz w:val="24"/>
      <w:szCs w:val="20"/>
      <w:lang w:val="en-GB"/>
    </w:rPr>
  </w:style>
  <w:style w:type="paragraph" w:customStyle="1" w:styleId="ComputerText">
    <w:name w:val="Computer Text"/>
    <w:basedOn w:val="Normal"/>
    <w:rsid w:val="008042D2"/>
    <w:rPr>
      <w:rFonts w:ascii="Courier New" w:hAnsi="Courier New"/>
      <w:sz w:val="22"/>
      <w:lang w:val="en-AU"/>
    </w:rPr>
  </w:style>
  <w:style w:type="paragraph" w:styleId="BalloonText">
    <w:name w:val="Balloon Text"/>
    <w:basedOn w:val="Normal"/>
    <w:link w:val="BalloonTextChar"/>
    <w:uiPriority w:val="99"/>
    <w:semiHidden/>
    <w:unhideWhenUsed/>
    <w:rsid w:val="00BB2A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AB9"/>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9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2.xm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EW%20Computing\CITE%20new%20resources\Practical%20Workbook\LAB%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6EA65-AE27-458B-9412-02B7896D4E31}" type="doc">
      <dgm:prSet loTypeId="urn:microsoft.com/office/officeart/2005/8/layout/orgChart1" loCatId="hierarchy" qsTypeId="urn:microsoft.com/office/officeart/2005/8/quickstyle/simple1" qsCatId="simple" csTypeId="urn:microsoft.com/office/officeart/2005/8/colors/accent1_2" csCatId="accent1" phldr="1"/>
      <dgm:spPr/>
    </dgm:pt>
    <dgm:pt modelId="{0273C869-67A2-4522-81AE-8444906512BC}">
      <dgm:prSet custT="1"/>
      <dgm:spPr>
        <a:solidFill>
          <a:schemeClr val="tx2"/>
        </a:solidFill>
      </dgm:spPr>
      <dgm:t>
        <a:bodyPr/>
        <a:lstStyle/>
        <a:p>
          <a:r>
            <a:rPr lang="en-NZ" sz="1600" smtClean="0"/>
            <a:t>Graphic Viewer</a:t>
          </a:r>
        </a:p>
      </dgm:t>
    </dgm:pt>
    <dgm:pt modelId="{68BC486A-89CC-4729-B713-DC4D8537E491}" type="parTrans" cxnId="{7E392A64-C7DD-4361-A53D-759241C716C9}">
      <dgm:prSet/>
      <dgm:spPr/>
      <dgm:t>
        <a:bodyPr/>
        <a:lstStyle/>
        <a:p>
          <a:endParaRPr lang="en-NZ" sz="1200"/>
        </a:p>
      </dgm:t>
    </dgm:pt>
    <dgm:pt modelId="{64987626-BD94-4CD2-8336-896185B95618}" type="sibTrans" cxnId="{7E392A64-C7DD-4361-A53D-759241C716C9}">
      <dgm:prSet/>
      <dgm:spPr/>
      <dgm:t>
        <a:bodyPr/>
        <a:lstStyle/>
        <a:p>
          <a:endParaRPr lang="en-NZ" sz="1200"/>
        </a:p>
      </dgm:t>
    </dgm:pt>
    <dgm:pt modelId="{E632F5BD-9C28-4A65-AE91-FE46B726FDA0}">
      <dgm:prSet custT="1"/>
      <dgm:spPr>
        <a:solidFill>
          <a:schemeClr val="accent1">
            <a:lumMod val="40000"/>
            <a:lumOff val="60000"/>
          </a:schemeClr>
        </a:solidFill>
      </dgm:spPr>
      <dgm:t>
        <a:bodyPr/>
        <a:lstStyle/>
        <a:p>
          <a:r>
            <a:rPr lang="en-NZ" sz="1600" smtClean="0"/>
            <a:t>Get Picture</a:t>
          </a:r>
        </a:p>
      </dgm:t>
    </dgm:pt>
    <dgm:pt modelId="{C69ABC01-5B0D-45F0-A6C9-897F0D9BAA28}" type="parTrans" cxnId="{777B181B-E08B-47F8-95BB-CD8D1628B021}">
      <dgm:prSet/>
      <dgm:spPr/>
      <dgm:t>
        <a:bodyPr/>
        <a:lstStyle/>
        <a:p>
          <a:endParaRPr lang="en-NZ" sz="1200"/>
        </a:p>
      </dgm:t>
    </dgm:pt>
    <dgm:pt modelId="{51462599-6058-429E-B8D6-A3EFA52E53CD}" type="sibTrans" cxnId="{777B181B-E08B-47F8-95BB-CD8D1628B021}">
      <dgm:prSet/>
      <dgm:spPr/>
      <dgm:t>
        <a:bodyPr/>
        <a:lstStyle/>
        <a:p>
          <a:endParaRPr lang="en-NZ" sz="1200"/>
        </a:p>
      </dgm:t>
    </dgm:pt>
    <dgm:pt modelId="{E53EA810-271C-441A-A1DA-35DB3633C45D}">
      <dgm:prSet custT="1"/>
      <dgm:spPr>
        <a:solidFill>
          <a:schemeClr val="accent1">
            <a:lumMod val="40000"/>
            <a:lumOff val="60000"/>
          </a:schemeClr>
        </a:solidFill>
      </dgm:spPr>
      <dgm:t>
        <a:bodyPr/>
        <a:lstStyle/>
        <a:p>
          <a:r>
            <a:rPr lang="en-NZ" sz="1600" smtClean="0"/>
            <a:t>Clear Picture</a:t>
          </a:r>
        </a:p>
      </dgm:t>
    </dgm:pt>
    <dgm:pt modelId="{D795E42D-12AD-45BC-B967-7DEF6E31400D}" type="parTrans" cxnId="{D81B9817-B0F5-40B4-B574-F0B01D84E3DD}">
      <dgm:prSet/>
      <dgm:spPr/>
      <dgm:t>
        <a:bodyPr/>
        <a:lstStyle/>
        <a:p>
          <a:endParaRPr lang="en-NZ" sz="1200"/>
        </a:p>
      </dgm:t>
    </dgm:pt>
    <dgm:pt modelId="{78241BBF-5353-4C99-9D22-5A646F211F53}" type="sibTrans" cxnId="{D81B9817-B0F5-40B4-B574-F0B01D84E3DD}">
      <dgm:prSet/>
      <dgm:spPr/>
      <dgm:t>
        <a:bodyPr/>
        <a:lstStyle/>
        <a:p>
          <a:endParaRPr lang="en-NZ" sz="1200"/>
        </a:p>
      </dgm:t>
    </dgm:pt>
    <dgm:pt modelId="{72B28C2F-0FA1-4ECC-BEEE-785C3F1A4C24}">
      <dgm:prSet custT="1"/>
      <dgm:spPr>
        <a:solidFill>
          <a:schemeClr val="accent1">
            <a:lumMod val="40000"/>
            <a:lumOff val="60000"/>
          </a:schemeClr>
        </a:solidFill>
      </dgm:spPr>
      <dgm:t>
        <a:bodyPr/>
        <a:lstStyle/>
        <a:p>
          <a:r>
            <a:rPr lang="en-NZ" sz="1600" smtClean="0"/>
            <a:t>Display Picture</a:t>
          </a:r>
        </a:p>
      </dgm:t>
    </dgm:pt>
    <dgm:pt modelId="{29F061ED-6DAF-461E-A31D-70C6A98D1F66}" type="parTrans" cxnId="{09D25BB7-F7C5-4800-81C4-3C7887806735}">
      <dgm:prSet/>
      <dgm:spPr/>
      <dgm:t>
        <a:bodyPr/>
        <a:lstStyle/>
        <a:p>
          <a:endParaRPr lang="en-NZ" sz="1200"/>
        </a:p>
      </dgm:t>
    </dgm:pt>
    <dgm:pt modelId="{DBA12E3A-8185-4612-8D0E-3C5E157ABD16}" type="sibTrans" cxnId="{09D25BB7-F7C5-4800-81C4-3C7887806735}">
      <dgm:prSet/>
      <dgm:spPr/>
      <dgm:t>
        <a:bodyPr/>
        <a:lstStyle/>
        <a:p>
          <a:endParaRPr lang="en-NZ" sz="1200"/>
        </a:p>
      </dgm:t>
    </dgm:pt>
    <dgm:pt modelId="{F2A0FBF4-0410-4326-A83B-BB236A3AB5EC}">
      <dgm:prSet custT="1"/>
      <dgm:spPr>
        <a:solidFill>
          <a:schemeClr val="accent1">
            <a:lumMod val="40000"/>
            <a:lumOff val="60000"/>
          </a:schemeClr>
        </a:solidFill>
      </dgm:spPr>
      <dgm:t>
        <a:bodyPr/>
        <a:lstStyle/>
        <a:p>
          <a:r>
            <a:rPr lang="en-NZ" sz="1600" smtClean="0"/>
            <a:t>Fit to Frame</a:t>
          </a:r>
        </a:p>
      </dgm:t>
    </dgm:pt>
    <dgm:pt modelId="{886D3EDA-990A-440C-BFD1-96835CE2B9EE}" type="parTrans" cxnId="{04DD95CE-B2C3-4B69-9651-94CF37E5CA7B}">
      <dgm:prSet/>
      <dgm:spPr/>
      <dgm:t>
        <a:bodyPr/>
        <a:lstStyle/>
        <a:p>
          <a:endParaRPr lang="en-NZ" sz="1200"/>
        </a:p>
      </dgm:t>
    </dgm:pt>
    <dgm:pt modelId="{63B3B666-282A-43D7-9BFA-0F7E32C1CE55}" type="sibTrans" cxnId="{04DD95CE-B2C3-4B69-9651-94CF37E5CA7B}">
      <dgm:prSet/>
      <dgm:spPr/>
      <dgm:t>
        <a:bodyPr/>
        <a:lstStyle/>
        <a:p>
          <a:endParaRPr lang="en-NZ" sz="1200"/>
        </a:p>
      </dgm:t>
    </dgm:pt>
    <dgm:pt modelId="{B38C99FF-CBAC-4B83-AE5B-5D5F894390C4}" type="pres">
      <dgm:prSet presAssocID="{FD36EA65-AE27-458B-9412-02B7896D4E31}" presName="hierChild1" presStyleCnt="0">
        <dgm:presLayoutVars>
          <dgm:orgChart val="1"/>
          <dgm:chPref val="1"/>
          <dgm:dir/>
          <dgm:animOne val="branch"/>
          <dgm:animLvl val="lvl"/>
          <dgm:resizeHandles/>
        </dgm:presLayoutVars>
      </dgm:prSet>
      <dgm:spPr/>
    </dgm:pt>
    <dgm:pt modelId="{36646709-EAE2-40E3-B3CA-785A1BE23FDC}" type="pres">
      <dgm:prSet presAssocID="{0273C869-67A2-4522-81AE-8444906512BC}" presName="hierRoot1" presStyleCnt="0">
        <dgm:presLayoutVars>
          <dgm:hierBranch/>
        </dgm:presLayoutVars>
      </dgm:prSet>
      <dgm:spPr/>
    </dgm:pt>
    <dgm:pt modelId="{5536CC01-6067-4797-8F7C-41D7293A7664}" type="pres">
      <dgm:prSet presAssocID="{0273C869-67A2-4522-81AE-8444906512BC}" presName="rootComposite1" presStyleCnt="0"/>
      <dgm:spPr/>
    </dgm:pt>
    <dgm:pt modelId="{576FE2C5-F228-4DE1-A9DF-AC9489743079}" type="pres">
      <dgm:prSet presAssocID="{0273C869-67A2-4522-81AE-8444906512BC}" presName="rootText1" presStyleLbl="node0" presStyleIdx="0" presStyleCnt="1">
        <dgm:presLayoutVars>
          <dgm:chPref val="3"/>
        </dgm:presLayoutVars>
      </dgm:prSet>
      <dgm:spPr/>
      <dgm:t>
        <a:bodyPr/>
        <a:lstStyle/>
        <a:p>
          <a:endParaRPr lang="en-NZ"/>
        </a:p>
      </dgm:t>
    </dgm:pt>
    <dgm:pt modelId="{51808953-882E-437F-B238-58C3A1585E18}" type="pres">
      <dgm:prSet presAssocID="{0273C869-67A2-4522-81AE-8444906512BC}" presName="rootConnector1" presStyleLbl="node1" presStyleIdx="0" presStyleCnt="0"/>
      <dgm:spPr/>
      <dgm:t>
        <a:bodyPr/>
        <a:lstStyle/>
        <a:p>
          <a:endParaRPr lang="en-NZ"/>
        </a:p>
      </dgm:t>
    </dgm:pt>
    <dgm:pt modelId="{F4C94BE5-A89E-4ED4-B0D8-CB82DF694EED}" type="pres">
      <dgm:prSet presAssocID="{0273C869-67A2-4522-81AE-8444906512BC}" presName="hierChild2" presStyleCnt="0"/>
      <dgm:spPr/>
    </dgm:pt>
    <dgm:pt modelId="{7489E66A-1AAA-43AD-AF59-FC0DF3E4118C}" type="pres">
      <dgm:prSet presAssocID="{C69ABC01-5B0D-45F0-A6C9-897F0D9BAA28}" presName="Name35" presStyleLbl="parChTrans1D2" presStyleIdx="0" presStyleCnt="3"/>
      <dgm:spPr/>
      <dgm:t>
        <a:bodyPr/>
        <a:lstStyle/>
        <a:p>
          <a:endParaRPr lang="en-NZ"/>
        </a:p>
      </dgm:t>
    </dgm:pt>
    <dgm:pt modelId="{89597BD8-68AF-4158-9F23-2E29C9427F1C}" type="pres">
      <dgm:prSet presAssocID="{E632F5BD-9C28-4A65-AE91-FE46B726FDA0}" presName="hierRoot2" presStyleCnt="0">
        <dgm:presLayoutVars>
          <dgm:hierBranch/>
        </dgm:presLayoutVars>
      </dgm:prSet>
      <dgm:spPr/>
    </dgm:pt>
    <dgm:pt modelId="{F09CCABB-6444-473E-BF25-9777E15427F1}" type="pres">
      <dgm:prSet presAssocID="{E632F5BD-9C28-4A65-AE91-FE46B726FDA0}" presName="rootComposite" presStyleCnt="0"/>
      <dgm:spPr/>
    </dgm:pt>
    <dgm:pt modelId="{3A63984C-1D5C-4F57-9526-D6CC3BEB63DF}" type="pres">
      <dgm:prSet presAssocID="{E632F5BD-9C28-4A65-AE91-FE46B726FDA0}" presName="rootText" presStyleLbl="node2" presStyleIdx="0" presStyleCnt="3">
        <dgm:presLayoutVars>
          <dgm:chPref val="3"/>
        </dgm:presLayoutVars>
      </dgm:prSet>
      <dgm:spPr/>
      <dgm:t>
        <a:bodyPr/>
        <a:lstStyle/>
        <a:p>
          <a:endParaRPr lang="en-NZ"/>
        </a:p>
      </dgm:t>
    </dgm:pt>
    <dgm:pt modelId="{EDAB90DC-4E89-4307-9E86-0DF0149487EF}" type="pres">
      <dgm:prSet presAssocID="{E632F5BD-9C28-4A65-AE91-FE46B726FDA0}" presName="rootConnector" presStyleLbl="node2" presStyleIdx="0" presStyleCnt="3"/>
      <dgm:spPr/>
      <dgm:t>
        <a:bodyPr/>
        <a:lstStyle/>
        <a:p>
          <a:endParaRPr lang="en-NZ"/>
        </a:p>
      </dgm:t>
    </dgm:pt>
    <dgm:pt modelId="{0F063EC4-1999-4F22-BD84-5831FC782802}" type="pres">
      <dgm:prSet presAssocID="{E632F5BD-9C28-4A65-AE91-FE46B726FDA0}" presName="hierChild4" presStyleCnt="0"/>
      <dgm:spPr/>
    </dgm:pt>
    <dgm:pt modelId="{E41C5066-30B8-4A37-AA56-95621365E113}" type="pres">
      <dgm:prSet presAssocID="{29F061ED-6DAF-461E-A31D-70C6A98D1F66}" presName="Name35" presStyleLbl="parChTrans1D3" presStyleIdx="0" presStyleCnt="1"/>
      <dgm:spPr/>
      <dgm:t>
        <a:bodyPr/>
        <a:lstStyle/>
        <a:p>
          <a:endParaRPr lang="en-NZ"/>
        </a:p>
      </dgm:t>
    </dgm:pt>
    <dgm:pt modelId="{A51AC0F2-D5E8-4E39-84F2-A1B7EABE746B}" type="pres">
      <dgm:prSet presAssocID="{72B28C2F-0FA1-4ECC-BEEE-785C3F1A4C24}" presName="hierRoot2" presStyleCnt="0">
        <dgm:presLayoutVars>
          <dgm:hierBranch val="init"/>
        </dgm:presLayoutVars>
      </dgm:prSet>
      <dgm:spPr/>
    </dgm:pt>
    <dgm:pt modelId="{A97BA09C-85DD-469A-8D01-4E91504D52F9}" type="pres">
      <dgm:prSet presAssocID="{72B28C2F-0FA1-4ECC-BEEE-785C3F1A4C24}" presName="rootComposite" presStyleCnt="0"/>
      <dgm:spPr/>
    </dgm:pt>
    <dgm:pt modelId="{E8A72C50-18D2-4918-B218-640ED3C9ED73}" type="pres">
      <dgm:prSet presAssocID="{72B28C2F-0FA1-4ECC-BEEE-785C3F1A4C24}" presName="rootText" presStyleLbl="node3" presStyleIdx="0" presStyleCnt="1">
        <dgm:presLayoutVars>
          <dgm:chPref val="3"/>
        </dgm:presLayoutVars>
      </dgm:prSet>
      <dgm:spPr/>
      <dgm:t>
        <a:bodyPr/>
        <a:lstStyle/>
        <a:p>
          <a:endParaRPr lang="en-NZ"/>
        </a:p>
      </dgm:t>
    </dgm:pt>
    <dgm:pt modelId="{CC5F1FF7-1B53-48CB-AF66-BA4A797C6FB5}" type="pres">
      <dgm:prSet presAssocID="{72B28C2F-0FA1-4ECC-BEEE-785C3F1A4C24}" presName="rootConnector" presStyleLbl="node3" presStyleIdx="0" presStyleCnt="1"/>
      <dgm:spPr/>
      <dgm:t>
        <a:bodyPr/>
        <a:lstStyle/>
        <a:p>
          <a:endParaRPr lang="en-NZ"/>
        </a:p>
      </dgm:t>
    </dgm:pt>
    <dgm:pt modelId="{5532F79B-BE4D-424B-B68D-4C7B6A118F93}" type="pres">
      <dgm:prSet presAssocID="{72B28C2F-0FA1-4ECC-BEEE-785C3F1A4C24}" presName="hierChild4" presStyleCnt="0"/>
      <dgm:spPr/>
    </dgm:pt>
    <dgm:pt modelId="{4D3690F7-9F5D-4588-8413-9CBFFECA351A}" type="pres">
      <dgm:prSet presAssocID="{72B28C2F-0FA1-4ECC-BEEE-785C3F1A4C24}" presName="hierChild5" presStyleCnt="0"/>
      <dgm:spPr/>
    </dgm:pt>
    <dgm:pt modelId="{89B02BB4-C4F6-498F-AA5C-74583B0F7D35}" type="pres">
      <dgm:prSet presAssocID="{E632F5BD-9C28-4A65-AE91-FE46B726FDA0}" presName="hierChild5" presStyleCnt="0"/>
      <dgm:spPr/>
    </dgm:pt>
    <dgm:pt modelId="{34CEE011-0492-42E6-BCD9-AB1CF9B2E69D}" type="pres">
      <dgm:prSet presAssocID="{D795E42D-12AD-45BC-B967-7DEF6E31400D}" presName="Name35" presStyleLbl="parChTrans1D2" presStyleIdx="1" presStyleCnt="3"/>
      <dgm:spPr/>
      <dgm:t>
        <a:bodyPr/>
        <a:lstStyle/>
        <a:p>
          <a:endParaRPr lang="en-NZ"/>
        </a:p>
      </dgm:t>
    </dgm:pt>
    <dgm:pt modelId="{7BCB364F-8783-4315-A481-A7D4432E6081}" type="pres">
      <dgm:prSet presAssocID="{E53EA810-271C-441A-A1DA-35DB3633C45D}" presName="hierRoot2" presStyleCnt="0">
        <dgm:presLayoutVars>
          <dgm:hierBranch/>
        </dgm:presLayoutVars>
      </dgm:prSet>
      <dgm:spPr/>
    </dgm:pt>
    <dgm:pt modelId="{559B0524-D56C-4158-BC1B-01BB6B59E135}" type="pres">
      <dgm:prSet presAssocID="{E53EA810-271C-441A-A1DA-35DB3633C45D}" presName="rootComposite" presStyleCnt="0"/>
      <dgm:spPr/>
    </dgm:pt>
    <dgm:pt modelId="{85093C52-E83B-46C0-A6C4-4B5CBE026C6E}" type="pres">
      <dgm:prSet presAssocID="{E53EA810-271C-441A-A1DA-35DB3633C45D}" presName="rootText" presStyleLbl="node2" presStyleIdx="1" presStyleCnt="3">
        <dgm:presLayoutVars>
          <dgm:chPref val="3"/>
        </dgm:presLayoutVars>
      </dgm:prSet>
      <dgm:spPr/>
      <dgm:t>
        <a:bodyPr/>
        <a:lstStyle/>
        <a:p>
          <a:endParaRPr lang="en-NZ"/>
        </a:p>
      </dgm:t>
    </dgm:pt>
    <dgm:pt modelId="{86D6AD06-8926-44D5-A38B-D9C11B0F6A98}" type="pres">
      <dgm:prSet presAssocID="{E53EA810-271C-441A-A1DA-35DB3633C45D}" presName="rootConnector" presStyleLbl="node2" presStyleIdx="1" presStyleCnt="3"/>
      <dgm:spPr/>
      <dgm:t>
        <a:bodyPr/>
        <a:lstStyle/>
        <a:p>
          <a:endParaRPr lang="en-NZ"/>
        </a:p>
      </dgm:t>
    </dgm:pt>
    <dgm:pt modelId="{B358CA3C-0B33-4FEE-8560-B0306DEC265D}" type="pres">
      <dgm:prSet presAssocID="{E53EA810-271C-441A-A1DA-35DB3633C45D}" presName="hierChild4" presStyleCnt="0"/>
      <dgm:spPr/>
    </dgm:pt>
    <dgm:pt modelId="{E9A172D6-E96A-48E8-A2B6-FF4223B790CA}" type="pres">
      <dgm:prSet presAssocID="{E53EA810-271C-441A-A1DA-35DB3633C45D}" presName="hierChild5" presStyleCnt="0"/>
      <dgm:spPr/>
    </dgm:pt>
    <dgm:pt modelId="{7A932EAC-785C-49F6-81E0-4C56196DB327}" type="pres">
      <dgm:prSet presAssocID="{886D3EDA-990A-440C-BFD1-96835CE2B9EE}" presName="Name35" presStyleLbl="parChTrans1D2" presStyleIdx="2" presStyleCnt="3"/>
      <dgm:spPr/>
      <dgm:t>
        <a:bodyPr/>
        <a:lstStyle/>
        <a:p>
          <a:endParaRPr lang="en-NZ"/>
        </a:p>
      </dgm:t>
    </dgm:pt>
    <dgm:pt modelId="{0DBFB52E-DB40-4BCC-B840-3821D74EEC27}" type="pres">
      <dgm:prSet presAssocID="{F2A0FBF4-0410-4326-A83B-BB236A3AB5EC}" presName="hierRoot2" presStyleCnt="0">
        <dgm:presLayoutVars>
          <dgm:hierBranch val="init"/>
        </dgm:presLayoutVars>
      </dgm:prSet>
      <dgm:spPr/>
    </dgm:pt>
    <dgm:pt modelId="{0887A936-3319-45A8-BE57-C24677558239}" type="pres">
      <dgm:prSet presAssocID="{F2A0FBF4-0410-4326-A83B-BB236A3AB5EC}" presName="rootComposite" presStyleCnt="0"/>
      <dgm:spPr/>
    </dgm:pt>
    <dgm:pt modelId="{1705AD25-1024-4251-A460-D88FBD768C88}" type="pres">
      <dgm:prSet presAssocID="{F2A0FBF4-0410-4326-A83B-BB236A3AB5EC}" presName="rootText" presStyleLbl="node2" presStyleIdx="2" presStyleCnt="3">
        <dgm:presLayoutVars>
          <dgm:chPref val="3"/>
        </dgm:presLayoutVars>
      </dgm:prSet>
      <dgm:spPr/>
      <dgm:t>
        <a:bodyPr/>
        <a:lstStyle/>
        <a:p>
          <a:endParaRPr lang="en-NZ"/>
        </a:p>
      </dgm:t>
    </dgm:pt>
    <dgm:pt modelId="{07124F96-EDF0-48BC-BD33-2DC942F34446}" type="pres">
      <dgm:prSet presAssocID="{F2A0FBF4-0410-4326-A83B-BB236A3AB5EC}" presName="rootConnector" presStyleLbl="node2" presStyleIdx="2" presStyleCnt="3"/>
      <dgm:spPr/>
      <dgm:t>
        <a:bodyPr/>
        <a:lstStyle/>
        <a:p>
          <a:endParaRPr lang="en-NZ"/>
        </a:p>
      </dgm:t>
    </dgm:pt>
    <dgm:pt modelId="{FFDB7FE0-37B2-4C79-9471-BA2EA203CFEC}" type="pres">
      <dgm:prSet presAssocID="{F2A0FBF4-0410-4326-A83B-BB236A3AB5EC}" presName="hierChild4" presStyleCnt="0"/>
      <dgm:spPr/>
    </dgm:pt>
    <dgm:pt modelId="{5B8400A4-F3C7-4E2A-BC8E-63DB6BE26BBB}" type="pres">
      <dgm:prSet presAssocID="{F2A0FBF4-0410-4326-A83B-BB236A3AB5EC}" presName="hierChild5" presStyleCnt="0"/>
      <dgm:spPr/>
    </dgm:pt>
    <dgm:pt modelId="{27E919AE-9993-4A42-8BA6-DA506F4387AF}" type="pres">
      <dgm:prSet presAssocID="{0273C869-67A2-4522-81AE-8444906512BC}" presName="hierChild3" presStyleCnt="0"/>
      <dgm:spPr/>
    </dgm:pt>
  </dgm:ptLst>
  <dgm:cxnLst>
    <dgm:cxn modelId="{284E2412-BE52-44C3-AAFE-6D43A096A5E9}" type="presOf" srcId="{E632F5BD-9C28-4A65-AE91-FE46B726FDA0}" destId="{3A63984C-1D5C-4F57-9526-D6CC3BEB63DF}" srcOrd="0" destOrd="0" presId="urn:microsoft.com/office/officeart/2005/8/layout/orgChart1"/>
    <dgm:cxn modelId="{E74DD6B9-9349-4740-ADEC-BC1480776DD5}" type="presOf" srcId="{F2A0FBF4-0410-4326-A83B-BB236A3AB5EC}" destId="{1705AD25-1024-4251-A460-D88FBD768C88}" srcOrd="0" destOrd="0" presId="urn:microsoft.com/office/officeart/2005/8/layout/orgChart1"/>
    <dgm:cxn modelId="{97D9AB94-DCE1-4277-B9AE-A65838C3A5F1}" type="presOf" srcId="{0273C869-67A2-4522-81AE-8444906512BC}" destId="{576FE2C5-F228-4DE1-A9DF-AC9489743079}" srcOrd="0" destOrd="0" presId="urn:microsoft.com/office/officeart/2005/8/layout/orgChart1"/>
    <dgm:cxn modelId="{7E392A64-C7DD-4361-A53D-759241C716C9}" srcId="{FD36EA65-AE27-458B-9412-02B7896D4E31}" destId="{0273C869-67A2-4522-81AE-8444906512BC}" srcOrd="0" destOrd="0" parTransId="{68BC486A-89CC-4729-B713-DC4D8537E491}" sibTransId="{64987626-BD94-4CD2-8336-896185B95618}"/>
    <dgm:cxn modelId="{8DEECC20-50FA-4BBA-831A-482EF65D1FD5}" type="presOf" srcId="{C69ABC01-5B0D-45F0-A6C9-897F0D9BAA28}" destId="{7489E66A-1AAA-43AD-AF59-FC0DF3E4118C}" srcOrd="0" destOrd="0" presId="urn:microsoft.com/office/officeart/2005/8/layout/orgChart1"/>
    <dgm:cxn modelId="{BF5ACFD9-0157-4C81-B882-D7ED55DA121F}" type="presOf" srcId="{E632F5BD-9C28-4A65-AE91-FE46B726FDA0}" destId="{EDAB90DC-4E89-4307-9E86-0DF0149487EF}" srcOrd="1" destOrd="0" presId="urn:microsoft.com/office/officeart/2005/8/layout/orgChart1"/>
    <dgm:cxn modelId="{85CF8D6B-6BC3-4947-AF87-129CB0E1530A}" type="presOf" srcId="{886D3EDA-990A-440C-BFD1-96835CE2B9EE}" destId="{7A932EAC-785C-49F6-81E0-4C56196DB327}" srcOrd="0" destOrd="0" presId="urn:microsoft.com/office/officeart/2005/8/layout/orgChart1"/>
    <dgm:cxn modelId="{777B181B-E08B-47F8-95BB-CD8D1628B021}" srcId="{0273C869-67A2-4522-81AE-8444906512BC}" destId="{E632F5BD-9C28-4A65-AE91-FE46B726FDA0}" srcOrd="0" destOrd="0" parTransId="{C69ABC01-5B0D-45F0-A6C9-897F0D9BAA28}" sibTransId="{51462599-6058-429E-B8D6-A3EFA52E53CD}"/>
    <dgm:cxn modelId="{23C82D50-DA56-4E03-8CFC-0FA8BC892A9E}" type="presOf" srcId="{FD36EA65-AE27-458B-9412-02B7896D4E31}" destId="{B38C99FF-CBAC-4B83-AE5B-5D5F894390C4}" srcOrd="0" destOrd="0" presId="urn:microsoft.com/office/officeart/2005/8/layout/orgChart1"/>
    <dgm:cxn modelId="{C2B03211-71CB-4651-AE4F-6D11F33FF1A2}" type="presOf" srcId="{29F061ED-6DAF-461E-A31D-70C6A98D1F66}" destId="{E41C5066-30B8-4A37-AA56-95621365E113}" srcOrd="0" destOrd="0" presId="urn:microsoft.com/office/officeart/2005/8/layout/orgChart1"/>
    <dgm:cxn modelId="{0785DFDD-9FE0-42CB-B292-CC8409F27264}" type="presOf" srcId="{72B28C2F-0FA1-4ECC-BEEE-785C3F1A4C24}" destId="{CC5F1FF7-1B53-48CB-AF66-BA4A797C6FB5}" srcOrd="1" destOrd="0" presId="urn:microsoft.com/office/officeart/2005/8/layout/orgChart1"/>
    <dgm:cxn modelId="{049A39E5-2E72-42BF-A804-2FDDAD44DB6F}" type="presOf" srcId="{E53EA810-271C-441A-A1DA-35DB3633C45D}" destId="{86D6AD06-8926-44D5-A38B-D9C11B0F6A98}" srcOrd="1" destOrd="0" presId="urn:microsoft.com/office/officeart/2005/8/layout/orgChart1"/>
    <dgm:cxn modelId="{03F5E2CD-2DE0-47FE-960D-707C2C87B551}" type="presOf" srcId="{0273C869-67A2-4522-81AE-8444906512BC}" destId="{51808953-882E-437F-B238-58C3A1585E18}" srcOrd="1" destOrd="0" presId="urn:microsoft.com/office/officeart/2005/8/layout/orgChart1"/>
    <dgm:cxn modelId="{6C97995D-917E-4D7B-97B4-B5EE10C00435}" type="presOf" srcId="{E53EA810-271C-441A-A1DA-35DB3633C45D}" destId="{85093C52-E83B-46C0-A6C4-4B5CBE026C6E}" srcOrd="0" destOrd="0" presId="urn:microsoft.com/office/officeart/2005/8/layout/orgChart1"/>
    <dgm:cxn modelId="{FBC07D7B-8BB4-4F93-9836-C9489ADFE2AE}" type="presOf" srcId="{F2A0FBF4-0410-4326-A83B-BB236A3AB5EC}" destId="{07124F96-EDF0-48BC-BD33-2DC942F34446}" srcOrd="1" destOrd="0" presId="urn:microsoft.com/office/officeart/2005/8/layout/orgChart1"/>
    <dgm:cxn modelId="{2E26BDD8-FA40-42B1-B9CE-8094F707CEFF}" type="presOf" srcId="{D795E42D-12AD-45BC-B967-7DEF6E31400D}" destId="{34CEE011-0492-42E6-BCD9-AB1CF9B2E69D}" srcOrd="0" destOrd="0" presId="urn:microsoft.com/office/officeart/2005/8/layout/orgChart1"/>
    <dgm:cxn modelId="{04DD95CE-B2C3-4B69-9651-94CF37E5CA7B}" srcId="{0273C869-67A2-4522-81AE-8444906512BC}" destId="{F2A0FBF4-0410-4326-A83B-BB236A3AB5EC}" srcOrd="2" destOrd="0" parTransId="{886D3EDA-990A-440C-BFD1-96835CE2B9EE}" sibTransId="{63B3B666-282A-43D7-9BFA-0F7E32C1CE55}"/>
    <dgm:cxn modelId="{BB60F955-49A5-4684-929D-CC74BC35E2D8}" type="presOf" srcId="{72B28C2F-0FA1-4ECC-BEEE-785C3F1A4C24}" destId="{E8A72C50-18D2-4918-B218-640ED3C9ED73}" srcOrd="0" destOrd="0" presId="urn:microsoft.com/office/officeart/2005/8/layout/orgChart1"/>
    <dgm:cxn modelId="{09D25BB7-F7C5-4800-81C4-3C7887806735}" srcId="{E632F5BD-9C28-4A65-AE91-FE46B726FDA0}" destId="{72B28C2F-0FA1-4ECC-BEEE-785C3F1A4C24}" srcOrd="0" destOrd="0" parTransId="{29F061ED-6DAF-461E-A31D-70C6A98D1F66}" sibTransId="{DBA12E3A-8185-4612-8D0E-3C5E157ABD16}"/>
    <dgm:cxn modelId="{D81B9817-B0F5-40B4-B574-F0B01D84E3DD}" srcId="{0273C869-67A2-4522-81AE-8444906512BC}" destId="{E53EA810-271C-441A-A1DA-35DB3633C45D}" srcOrd="1" destOrd="0" parTransId="{D795E42D-12AD-45BC-B967-7DEF6E31400D}" sibTransId="{78241BBF-5353-4C99-9D22-5A646F211F53}"/>
    <dgm:cxn modelId="{C00945B0-D1F0-4F85-A3D8-0DD258D8E5C9}" type="presParOf" srcId="{B38C99FF-CBAC-4B83-AE5B-5D5F894390C4}" destId="{36646709-EAE2-40E3-B3CA-785A1BE23FDC}" srcOrd="0" destOrd="0" presId="urn:microsoft.com/office/officeart/2005/8/layout/orgChart1"/>
    <dgm:cxn modelId="{96E6CF6C-F2B8-44DD-950B-34EAD12FBA5B}" type="presParOf" srcId="{36646709-EAE2-40E3-B3CA-785A1BE23FDC}" destId="{5536CC01-6067-4797-8F7C-41D7293A7664}" srcOrd="0" destOrd="0" presId="urn:microsoft.com/office/officeart/2005/8/layout/orgChart1"/>
    <dgm:cxn modelId="{C10AF336-9538-447A-8CFD-201D40A30BAF}" type="presParOf" srcId="{5536CC01-6067-4797-8F7C-41D7293A7664}" destId="{576FE2C5-F228-4DE1-A9DF-AC9489743079}" srcOrd="0" destOrd="0" presId="urn:microsoft.com/office/officeart/2005/8/layout/orgChart1"/>
    <dgm:cxn modelId="{CDBC22B9-7C1F-415D-AD09-D86DD34B0276}" type="presParOf" srcId="{5536CC01-6067-4797-8F7C-41D7293A7664}" destId="{51808953-882E-437F-B238-58C3A1585E18}" srcOrd="1" destOrd="0" presId="urn:microsoft.com/office/officeart/2005/8/layout/orgChart1"/>
    <dgm:cxn modelId="{1A6B8B12-6713-4CBE-AA7D-EB9CAC608E7F}" type="presParOf" srcId="{36646709-EAE2-40E3-B3CA-785A1BE23FDC}" destId="{F4C94BE5-A89E-4ED4-B0D8-CB82DF694EED}" srcOrd="1" destOrd="0" presId="urn:microsoft.com/office/officeart/2005/8/layout/orgChart1"/>
    <dgm:cxn modelId="{D830FDCE-11C4-4277-BBD9-7886E6D0778D}" type="presParOf" srcId="{F4C94BE5-A89E-4ED4-B0D8-CB82DF694EED}" destId="{7489E66A-1AAA-43AD-AF59-FC0DF3E4118C}" srcOrd="0" destOrd="0" presId="urn:microsoft.com/office/officeart/2005/8/layout/orgChart1"/>
    <dgm:cxn modelId="{12785ABE-3208-432A-989C-EFA4FBA19E54}" type="presParOf" srcId="{F4C94BE5-A89E-4ED4-B0D8-CB82DF694EED}" destId="{89597BD8-68AF-4158-9F23-2E29C9427F1C}" srcOrd="1" destOrd="0" presId="urn:microsoft.com/office/officeart/2005/8/layout/orgChart1"/>
    <dgm:cxn modelId="{4BC146DC-7945-4ECE-B971-D89E8CE19C44}" type="presParOf" srcId="{89597BD8-68AF-4158-9F23-2E29C9427F1C}" destId="{F09CCABB-6444-473E-BF25-9777E15427F1}" srcOrd="0" destOrd="0" presId="urn:microsoft.com/office/officeart/2005/8/layout/orgChart1"/>
    <dgm:cxn modelId="{1D0BD509-D4B1-4312-920A-BAC527FA3970}" type="presParOf" srcId="{F09CCABB-6444-473E-BF25-9777E15427F1}" destId="{3A63984C-1D5C-4F57-9526-D6CC3BEB63DF}" srcOrd="0" destOrd="0" presId="urn:microsoft.com/office/officeart/2005/8/layout/orgChart1"/>
    <dgm:cxn modelId="{5E887281-52EB-4F6F-A547-1EEF9AD1FD1A}" type="presParOf" srcId="{F09CCABB-6444-473E-BF25-9777E15427F1}" destId="{EDAB90DC-4E89-4307-9E86-0DF0149487EF}" srcOrd="1" destOrd="0" presId="urn:microsoft.com/office/officeart/2005/8/layout/orgChart1"/>
    <dgm:cxn modelId="{C6B6B21F-D873-47AB-9FDD-A30F5AAF2573}" type="presParOf" srcId="{89597BD8-68AF-4158-9F23-2E29C9427F1C}" destId="{0F063EC4-1999-4F22-BD84-5831FC782802}" srcOrd="1" destOrd="0" presId="urn:microsoft.com/office/officeart/2005/8/layout/orgChart1"/>
    <dgm:cxn modelId="{AAC7C362-3B79-4425-A468-90269FEF195B}" type="presParOf" srcId="{0F063EC4-1999-4F22-BD84-5831FC782802}" destId="{E41C5066-30B8-4A37-AA56-95621365E113}" srcOrd="0" destOrd="0" presId="urn:microsoft.com/office/officeart/2005/8/layout/orgChart1"/>
    <dgm:cxn modelId="{1FFF97A6-19FD-4292-A5BE-F1F2A1E6A7E2}" type="presParOf" srcId="{0F063EC4-1999-4F22-BD84-5831FC782802}" destId="{A51AC0F2-D5E8-4E39-84F2-A1B7EABE746B}" srcOrd="1" destOrd="0" presId="urn:microsoft.com/office/officeart/2005/8/layout/orgChart1"/>
    <dgm:cxn modelId="{DDA07141-F83E-4810-A661-451D7CE7EC62}" type="presParOf" srcId="{A51AC0F2-D5E8-4E39-84F2-A1B7EABE746B}" destId="{A97BA09C-85DD-469A-8D01-4E91504D52F9}" srcOrd="0" destOrd="0" presId="urn:microsoft.com/office/officeart/2005/8/layout/orgChart1"/>
    <dgm:cxn modelId="{57CA8CAC-0241-4297-8C0C-3BA3777D048A}" type="presParOf" srcId="{A97BA09C-85DD-469A-8D01-4E91504D52F9}" destId="{E8A72C50-18D2-4918-B218-640ED3C9ED73}" srcOrd="0" destOrd="0" presId="urn:microsoft.com/office/officeart/2005/8/layout/orgChart1"/>
    <dgm:cxn modelId="{8B83253D-0BF8-4177-ACC2-04A93965C2A3}" type="presParOf" srcId="{A97BA09C-85DD-469A-8D01-4E91504D52F9}" destId="{CC5F1FF7-1B53-48CB-AF66-BA4A797C6FB5}" srcOrd="1" destOrd="0" presId="urn:microsoft.com/office/officeart/2005/8/layout/orgChart1"/>
    <dgm:cxn modelId="{AA96B093-B360-4185-B832-D0D69FC3A668}" type="presParOf" srcId="{A51AC0F2-D5E8-4E39-84F2-A1B7EABE746B}" destId="{5532F79B-BE4D-424B-B68D-4C7B6A118F93}" srcOrd="1" destOrd="0" presId="urn:microsoft.com/office/officeart/2005/8/layout/orgChart1"/>
    <dgm:cxn modelId="{9A9C3992-6FD0-4988-AC0E-D21D3C2E122B}" type="presParOf" srcId="{A51AC0F2-D5E8-4E39-84F2-A1B7EABE746B}" destId="{4D3690F7-9F5D-4588-8413-9CBFFECA351A}" srcOrd="2" destOrd="0" presId="urn:microsoft.com/office/officeart/2005/8/layout/orgChart1"/>
    <dgm:cxn modelId="{41624B45-1F17-45EE-9982-F58A3895B847}" type="presParOf" srcId="{89597BD8-68AF-4158-9F23-2E29C9427F1C}" destId="{89B02BB4-C4F6-498F-AA5C-74583B0F7D35}" srcOrd="2" destOrd="0" presId="urn:microsoft.com/office/officeart/2005/8/layout/orgChart1"/>
    <dgm:cxn modelId="{05303039-73CB-4D34-9496-11073B03F4A7}" type="presParOf" srcId="{F4C94BE5-A89E-4ED4-B0D8-CB82DF694EED}" destId="{34CEE011-0492-42E6-BCD9-AB1CF9B2E69D}" srcOrd="2" destOrd="0" presId="urn:microsoft.com/office/officeart/2005/8/layout/orgChart1"/>
    <dgm:cxn modelId="{7FF7F0B4-A759-4B43-AA9D-940F8C79F337}" type="presParOf" srcId="{F4C94BE5-A89E-4ED4-B0D8-CB82DF694EED}" destId="{7BCB364F-8783-4315-A481-A7D4432E6081}" srcOrd="3" destOrd="0" presId="urn:microsoft.com/office/officeart/2005/8/layout/orgChart1"/>
    <dgm:cxn modelId="{627599CF-765B-44FD-B927-3F7406F3F40B}" type="presParOf" srcId="{7BCB364F-8783-4315-A481-A7D4432E6081}" destId="{559B0524-D56C-4158-BC1B-01BB6B59E135}" srcOrd="0" destOrd="0" presId="urn:microsoft.com/office/officeart/2005/8/layout/orgChart1"/>
    <dgm:cxn modelId="{33CB1AC1-93AE-4A0E-9A5E-ADA702114B3E}" type="presParOf" srcId="{559B0524-D56C-4158-BC1B-01BB6B59E135}" destId="{85093C52-E83B-46C0-A6C4-4B5CBE026C6E}" srcOrd="0" destOrd="0" presId="urn:microsoft.com/office/officeart/2005/8/layout/orgChart1"/>
    <dgm:cxn modelId="{7A663D13-5C73-4AB5-8345-51C67CA2D52B}" type="presParOf" srcId="{559B0524-D56C-4158-BC1B-01BB6B59E135}" destId="{86D6AD06-8926-44D5-A38B-D9C11B0F6A98}" srcOrd="1" destOrd="0" presId="urn:microsoft.com/office/officeart/2005/8/layout/orgChart1"/>
    <dgm:cxn modelId="{4C017A33-FE9D-4987-B896-82B4904CC9E6}" type="presParOf" srcId="{7BCB364F-8783-4315-A481-A7D4432E6081}" destId="{B358CA3C-0B33-4FEE-8560-B0306DEC265D}" srcOrd="1" destOrd="0" presId="urn:microsoft.com/office/officeart/2005/8/layout/orgChart1"/>
    <dgm:cxn modelId="{B65F106B-B74A-4A30-B1B1-C427672F0B19}" type="presParOf" srcId="{7BCB364F-8783-4315-A481-A7D4432E6081}" destId="{E9A172D6-E96A-48E8-A2B6-FF4223B790CA}" srcOrd="2" destOrd="0" presId="urn:microsoft.com/office/officeart/2005/8/layout/orgChart1"/>
    <dgm:cxn modelId="{D8699B43-4961-4B35-A04C-06B96603EEF7}" type="presParOf" srcId="{F4C94BE5-A89E-4ED4-B0D8-CB82DF694EED}" destId="{7A932EAC-785C-49F6-81E0-4C56196DB327}" srcOrd="4" destOrd="0" presId="urn:microsoft.com/office/officeart/2005/8/layout/orgChart1"/>
    <dgm:cxn modelId="{9163E429-9CCA-4C8D-AC4C-EBE54DB65B51}" type="presParOf" srcId="{F4C94BE5-A89E-4ED4-B0D8-CB82DF694EED}" destId="{0DBFB52E-DB40-4BCC-B840-3821D74EEC27}" srcOrd="5" destOrd="0" presId="urn:microsoft.com/office/officeart/2005/8/layout/orgChart1"/>
    <dgm:cxn modelId="{C13F1942-8372-49FB-9CF7-7E59DE0619F8}" type="presParOf" srcId="{0DBFB52E-DB40-4BCC-B840-3821D74EEC27}" destId="{0887A936-3319-45A8-BE57-C24677558239}" srcOrd="0" destOrd="0" presId="urn:microsoft.com/office/officeart/2005/8/layout/orgChart1"/>
    <dgm:cxn modelId="{1D3546A5-A55B-442E-A451-89BF4BA294EE}" type="presParOf" srcId="{0887A936-3319-45A8-BE57-C24677558239}" destId="{1705AD25-1024-4251-A460-D88FBD768C88}" srcOrd="0" destOrd="0" presId="urn:microsoft.com/office/officeart/2005/8/layout/orgChart1"/>
    <dgm:cxn modelId="{E121237C-1F5F-4A75-AADA-88D06CFA053D}" type="presParOf" srcId="{0887A936-3319-45A8-BE57-C24677558239}" destId="{07124F96-EDF0-48BC-BD33-2DC942F34446}" srcOrd="1" destOrd="0" presId="urn:microsoft.com/office/officeart/2005/8/layout/orgChart1"/>
    <dgm:cxn modelId="{A3DDA1E2-7ACF-47A1-A680-E08307FD7686}" type="presParOf" srcId="{0DBFB52E-DB40-4BCC-B840-3821D74EEC27}" destId="{FFDB7FE0-37B2-4C79-9471-BA2EA203CFEC}" srcOrd="1" destOrd="0" presId="urn:microsoft.com/office/officeart/2005/8/layout/orgChart1"/>
    <dgm:cxn modelId="{869C01BE-59DA-46C8-B9B7-CDB3C1DB7376}" type="presParOf" srcId="{0DBFB52E-DB40-4BCC-B840-3821D74EEC27}" destId="{5B8400A4-F3C7-4E2A-BC8E-63DB6BE26BBB}" srcOrd="2" destOrd="0" presId="urn:microsoft.com/office/officeart/2005/8/layout/orgChart1"/>
    <dgm:cxn modelId="{1B1797FC-1125-48E4-A648-6EF285C547E4}" type="presParOf" srcId="{36646709-EAE2-40E3-B3CA-785A1BE23FDC}" destId="{27E919AE-9993-4A42-8BA6-DA506F4387A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6EA65-AE27-458B-9412-02B7896D4E31}" type="doc">
      <dgm:prSet loTypeId="urn:microsoft.com/office/officeart/2005/8/layout/orgChart1" loCatId="hierarchy" qsTypeId="urn:microsoft.com/office/officeart/2005/8/quickstyle/simple1" qsCatId="simple" csTypeId="urn:microsoft.com/office/officeart/2005/8/colors/accent1_2" csCatId="accent1" phldr="1"/>
      <dgm:spPr/>
    </dgm:pt>
    <dgm:pt modelId="{0273C869-67A2-4522-81AE-8444906512BC}">
      <dgm:prSet custT="1"/>
      <dgm:spPr>
        <a:solidFill>
          <a:schemeClr val="tx2"/>
        </a:solidFill>
      </dgm:spPr>
      <dgm:t>
        <a:bodyPr/>
        <a:lstStyle/>
        <a:p>
          <a:r>
            <a:rPr lang="en-NZ" sz="1400" smtClean="0"/>
            <a:t>Mutliple Graphic Viewer</a:t>
          </a:r>
        </a:p>
      </dgm:t>
    </dgm:pt>
    <dgm:pt modelId="{68BC486A-89CC-4729-B713-DC4D8537E491}" type="parTrans" cxnId="{7E392A64-C7DD-4361-A53D-759241C716C9}">
      <dgm:prSet/>
      <dgm:spPr/>
      <dgm:t>
        <a:bodyPr/>
        <a:lstStyle/>
        <a:p>
          <a:endParaRPr lang="en-NZ" sz="1400"/>
        </a:p>
      </dgm:t>
    </dgm:pt>
    <dgm:pt modelId="{64987626-BD94-4CD2-8336-896185B95618}" type="sibTrans" cxnId="{7E392A64-C7DD-4361-A53D-759241C716C9}">
      <dgm:prSet/>
      <dgm:spPr/>
      <dgm:t>
        <a:bodyPr/>
        <a:lstStyle/>
        <a:p>
          <a:endParaRPr lang="en-NZ" sz="1400"/>
        </a:p>
      </dgm:t>
    </dgm:pt>
    <dgm:pt modelId="{E632F5BD-9C28-4A65-AE91-FE46B726FDA0}">
      <dgm:prSet custT="1"/>
      <dgm:spPr>
        <a:solidFill>
          <a:schemeClr val="accent1">
            <a:lumMod val="40000"/>
            <a:lumOff val="60000"/>
          </a:schemeClr>
        </a:solidFill>
      </dgm:spPr>
      <dgm:t>
        <a:bodyPr/>
        <a:lstStyle/>
        <a:p>
          <a:r>
            <a:rPr lang="en-NZ" sz="1400" smtClean="0"/>
            <a:t>Get Picture</a:t>
          </a:r>
        </a:p>
      </dgm:t>
    </dgm:pt>
    <dgm:pt modelId="{C69ABC01-5B0D-45F0-A6C9-897F0D9BAA28}" type="parTrans" cxnId="{777B181B-E08B-47F8-95BB-CD8D1628B021}">
      <dgm:prSet/>
      <dgm:spPr/>
      <dgm:t>
        <a:bodyPr/>
        <a:lstStyle/>
        <a:p>
          <a:endParaRPr lang="en-NZ" sz="1400"/>
        </a:p>
      </dgm:t>
    </dgm:pt>
    <dgm:pt modelId="{51462599-6058-429E-B8D6-A3EFA52E53CD}" type="sibTrans" cxnId="{777B181B-E08B-47F8-95BB-CD8D1628B021}">
      <dgm:prSet/>
      <dgm:spPr/>
      <dgm:t>
        <a:bodyPr/>
        <a:lstStyle/>
        <a:p>
          <a:endParaRPr lang="en-NZ" sz="1400"/>
        </a:p>
      </dgm:t>
    </dgm:pt>
    <dgm:pt modelId="{72B28C2F-0FA1-4ECC-BEEE-785C3F1A4C24}">
      <dgm:prSet custT="1"/>
      <dgm:spPr>
        <a:solidFill>
          <a:schemeClr val="accent1">
            <a:lumMod val="40000"/>
            <a:lumOff val="60000"/>
          </a:schemeClr>
        </a:solidFill>
      </dgm:spPr>
      <dgm:t>
        <a:bodyPr/>
        <a:lstStyle/>
        <a:p>
          <a:r>
            <a:rPr lang="en-NZ" sz="1400" smtClean="0"/>
            <a:t>Display Picture</a:t>
          </a:r>
        </a:p>
      </dgm:t>
    </dgm:pt>
    <dgm:pt modelId="{29F061ED-6DAF-461E-A31D-70C6A98D1F66}" type="parTrans" cxnId="{09D25BB7-F7C5-4800-81C4-3C7887806735}">
      <dgm:prSet/>
      <dgm:spPr/>
      <dgm:t>
        <a:bodyPr/>
        <a:lstStyle/>
        <a:p>
          <a:endParaRPr lang="en-NZ" sz="1400"/>
        </a:p>
      </dgm:t>
    </dgm:pt>
    <dgm:pt modelId="{DBA12E3A-8185-4612-8D0E-3C5E157ABD16}" type="sibTrans" cxnId="{09D25BB7-F7C5-4800-81C4-3C7887806735}">
      <dgm:prSet/>
      <dgm:spPr/>
      <dgm:t>
        <a:bodyPr/>
        <a:lstStyle/>
        <a:p>
          <a:endParaRPr lang="en-NZ" sz="1400"/>
        </a:p>
      </dgm:t>
    </dgm:pt>
    <dgm:pt modelId="{F2A0FBF4-0410-4326-A83B-BB236A3AB5EC}">
      <dgm:prSet custT="1"/>
      <dgm:spPr>
        <a:solidFill>
          <a:schemeClr val="accent1">
            <a:lumMod val="40000"/>
            <a:lumOff val="60000"/>
          </a:schemeClr>
        </a:solidFill>
      </dgm:spPr>
      <dgm:t>
        <a:bodyPr/>
        <a:lstStyle/>
        <a:p>
          <a:r>
            <a:rPr lang="en-NZ" sz="1400" smtClean="0"/>
            <a:t>Exit</a:t>
          </a:r>
        </a:p>
      </dgm:t>
    </dgm:pt>
    <dgm:pt modelId="{886D3EDA-990A-440C-BFD1-96835CE2B9EE}" type="parTrans" cxnId="{04DD95CE-B2C3-4B69-9651-94CF37E5CA7B}">
      <dgm:prSet/>
      <dgm:spPr/>
      <dgm:t>
        <a:bodyPr/>
        <a:lstStyle/>
        <a:p>
          <a:endParaRPr lang="en-NZ" sz="1400"/>
        </a:p>
      </dgm:t>
    </dgm:pt>
    <dgm:pt modelId="{63B3B666-282A-43D7-9BFA-0F7E32C1CE55}" type="sibTrans" cxnId="{04DD95CE-B2C3-4B69-9651-94CF37E5CA7B}">
      <dgm:prSet/>
      <dgm:spPr/>
      <dgm:t>
        <a:bodyPr/>
        <a:lstStyle/>
        <a:p>
          <a:endParaRPr lang="en-NZ" sz="1400"/>
        </a:p>
      </dgm:t>
    </dgm:pt>
    <dgm:pt modelId="{EC02A931-BC45-4E13-86CA-18952DBCCAA5}">
      <dgm:prSet custT="1"/>
      <dgm:spPr>
        <a:solidFill>
          <a:schemeClr val="accent1">
            <a:lumMod val="40000"/>
            <a:lumOff val="60000"/>
          </a:schemeClr>
        </a:solidFill>
      </dgm:spPr>
      <dgm:t>
        <a:bodyPr/>
        <a:lstStyle/>
        <a:p>
          <a:r>
            <a:rPr lang="en-NZ" sz="1400" smtClean="0"/>
            <a:t>Clear All</a:t>
          </a:r>
          <a:endParaRPr lang="en-NZ" sz="1400"/>
        </a:p>
      </dgm:t>
    </dgm:pt>
    <dgm:pt modelId="{66B6FA0B-65C8-497A-808F-808B08E79D4A}" type="parTrans" cxnId="{8DA1E5D3-52D8-466C-9370-A6A19070A3E8}">
      <dgm:prSet/>
      <dgm:spPr/>
      <dgm:t>
        <a:bodyPr/>
        <a:lstStyle/>
        <a:p>
          <a:endParaRPr lang="en-NZ" sz="1400"/>
        </a:p>
      </dgm:t>
    </dgm:pt>
    <dgm:pt modelId="{39CE5BE5-4D24-4805-BC36-D486D047C540}" type="sibTrans" cxnId="{8DA1E5D3-52D8-466C-9370-A6A19070A3E8}">
      <dgm:prSet/>
      <dgm:spPr/>
      <dgm:t>
        <a:bodyPr/>
        <a:lstStyle/>
        <a:p>
          <a:endParaRPr lang="en-NZ" sz="1400"/>
        </a:p>
      </dgm:t>
    </dgm:pt>
    <dgm:pt modelId="{2E3AC4C8-CC7E-4846-BB7E-9765DAE854BE}">
      <dgm:prSet custT="1"/>
      <dgm:spPr>
        <a:solidFill>
          <a:schemeClr val="accent1">
            <a:lumMod val="40000"/>
            <a:lumOff val="60000"/>
          </a:schemeClr>
        </a:solidFill>
      </dgm:spPr>
      <dgm:t>
        <a:bodyPr/>
        <a:lstStyle/>
        <a:p>
          <a:r>
            <a:rPr lang="en-NZ" sz="1400" smtClean="0"/>
            <a:t>Get Picture</a:t>
          </a:r>
        </a:p>
      </dgm:t>
    </dgm:pt>
    <dgm:pt modelId="{2D295248-695D-425D-A6A4-577B096F2F64}" type="parTrans" cxnId="{4027E7BE-9134-4CE7-9DD2-202C06C3264A}">
      <dgm:prSet/>
      <dgm:spPr/>
      <dgm:t>
        <a:bodyPr/>
        <a:lstStyle/>
        <a:p>
          <a:endParaRPr lang="en-NZ" sz="1400"/>
        </a:p>
      </dgm:t>
    </dgm:pt>
    <dgm:pt modelId="{677F86AA-A614-42E6-BFF6-CF18433A6723}" type="sibTrans" cxnId="{4027E7BE-9134-4CE7-9DD2-202C06C3264A}">
      <dgm:prSet/>
      <dgm:spPr/>
      <dgm:t>
        <a:bodyPr/>
        <a:lstStyle/>
        <a:p>
          <a:endParaRPr lang="en-NZ" sz="1400"/>
        </a:p>
      </dgm:t>
    </dgm:pt>
    <dgm:pt modelId="{27A88D45-8A07-475B-9B08-D5AD09A33ECB}">
      <dgm:prSet custT="1"/>
      <dgm:spPr>
        <a:solidFill>
          <a:schemeClr val="accent1">
            <a:lumMod val="40000"/>
            <a:lumOff val="60000"/>
          </a:schemeClr>
        </a:solidFill>
      </dgm:spPr>
      <dgm:t>
        <a:bodyPr/>
        <a:lstStyle/>
        <a:p>
          <a:r>
            <a:rPr lang="en-NZ" sz="1400" smtClean="0"/>
            <a:t>Display Picture</a:t>
          </a:r>
        </a:p>
      </dgm:t>
    </dgm:pt>
    <dgm:pt modelId="{19591716-7C4F-434B-86F0-CB43360F16AE}" type="parTrans" cxnId="{3538E34B-ED45-453B-9AB3-AA74EA57B6C4}">
      <dgm:prSet/>
      <dgm:spPr/>
      <dgm:t>
        <a:bodyPr/>
        <a:lstStyle/>
        <a:p>
          <a:endParaRPr lang="en-NZ" sz="1400"/>
        </a:p>
      </dgm:t>
    </dgm:pt>
    <dgm:pt modelId="{B08AA092-14A3-4D86-8827-B2CEF91FBA52}" type="sibTrans" cxnId="{3538E34B-ED45-453B-9AB3-AA74EA57B6C4}">
      <dgm:prSet/>
      <dgm:spPr/>
      <dgm:t>
        <a:bodyPr/>
        <a:lstStyle/>
        <a:p>
          <a:endParaRPr lang="en-NZ" sz="1400"/>
        </a:p>
      </dgm:t>
    </dgm:pt>
    <dgm:pt modelId="{8734AD2C-3F4F-4802-AEB2-CE0D8663E8C7}">
      <dgm:prSet custT="1"/>
      <dgm:spPr>
        <a:solidFill>
          <a:schemeClr val="accent1">
            <a:lumMod val="40000"/>
            <a:lumOff val="60000"/>
          </a:schemeClr>
        </a:solidFill>
      </dgm:spPr>
      <dgm:t>
        <a:bodyPr/>
        <a:lstStyle/>
        <a:p>
          <a:r>
            <a:rPr lang="en-NZ" sz="1400" smtClean="0"/>
            <a:t>Get Picture</a:t>
          </a:r>
        </a:p>
      </dgm:t>
    </dgm:pt>
    <dgm:pt modelId="{C273BF20-FB19-4888-A7D3-1DD800D75A2E}" type="parTrans" cxnId="{F6CCE6DC-1838-4CE1-BF33-D9073D7B0B8B}">
      <dgm:prSet/>
      <dgm:spPr/>
      <dgm:t>
        <a:bodyPr/>
        <a:lstStyle/>
        <a:p>
          <a:endParaRPr lang="en-NZ" sz="1400"/>
        </a:p>
      </dgm:t>
    </dgm:pt>
    <dgm:pt modelId="{4C8D7FA1-CE78-4838-AF95-FE9AC6A30D3D}" type="sibTrans" cxnId="{F6CCE6DC-1838-4CE1-BF33-D9073D7B0B8B}">
      <dgm:prSet/>
      <dgm:spPr/>
      <dgm:t>
        <a:bodyPr/>
        <a:lstStyle/>
        <a:p>
          <a:endParaRPr lang="en-NZ" sz="1400"/>
        </a:p>
      </dgm:t>
    </dgm:pt>
    <dgm:pt modelId="{C2A2641C-BFC1-48D1-A6B7-018743FE69AF}">
      <dgm:prSet custT="1"/>
      <dgm:spPr>
        <a:solidFill>
          <a:schemeClr val="accent1">
            <a:lumMod val="40000"/>
            <a:lumOff val="60000"/>
          </a:schemeClr>
        </a:solidFill>
      </dgm:spPr>
      <dgm:t>
        <a:bodyPr/>
        <a:lstStyle/>
        <a:p>
          <a:r>
            <a:rPr lang="en-NZ" sz="1400" smtClean="0"/>
            <a:t>Display Picture</a:t>
          </a:r>
        </a:p>
      </dgm:t>
    </dgm:pt>
    <dgm:pt modelId="{25BD89CE-B358-46CD-9268-E9E72811136C}" type="parTrans" cxnId="{E72EC0D4-5942-4460-8F56-73D344AB0E97}">
      <dgm:prSet/>
      <dgm:spPr/>
      <dgm:t>
        <a:bodyPr/>
        <a:lstStyle/>
        <a:p>
          <a:endParaRPr lang="en-NZ" sz="1400"/>
        </a:p>
      </dgm:t>
    </dgm:pt>
    <dgm:pt modelId="{15ACC87B-E26F-4B65-95ED-EC57303E4DE9}" type="sibTrans" cxnId="{E72EC0D4-5942-4460-8F56-73D344AB0E97}">
      <dgm:prSet/>
      <dgm:spPr/>
      <dgm:t>
        <a:bodyPr/>
        <a:lstStyle/>
        <a:p>
          <a:endParaRPr lang="en-NZ" sz="1400"/>
        </a:p>
      </dgm:t>
    </dgm:pt>
    <dgm:pt modelId="{C6DF88DE-32E9-4139-9699-8239CFFF0B0C}">
      <dgm:prSet custT="1"/>
      <dgm:spPr>
        <a:solidFill>
          <a:schemeClr val="accent1">
            <a:lumMod val="40000"/>
            <a:lumOff val="60000"/>
          </a:schemeClr>
        </a:solidFill>
      </dgm:spPr>
      <dgm:t>
        <a:bodyPr/>
        <a:lstStyle/>
        <a:p>
          <a:r>
            <a:rPr lang="en-NZ" sz="1400" smtClean="0"/>
            <a:t>Get Picture</a:t>
          </a:r>
        </a:p>
      </dgm:t>
    </dgm:pt>
    <dgm:pt modelId="{ED0B99EC-AA01-4CC5-BB64-9A3080DBDDA5}" type="parTrans" cxnId="{0FC36D87-0DB5-43D1-908A-5ED8344BC5C9}">
      <dgm:prSet/>
      <dgm:spPr/>
      <dgm:t>
        <a:bodyPr/>
        <a:lstStyle/>
        <a:p>
          <a:endParaRPr lang="en-NZ" sz="1400"/>
        </a:p>
      </dgm:t>
    </dgm:pt>
    <dgm:pt modelId="{1CA09AFF-FF5D-443C-B886-285981B04C1A}" type="sibTrans" cxnId="{0FC36D87-0DB5-43D1-908A-5ED8344BC5C9}">
      <dgm:prSet/>
      <dgm:spPr/>
      <dgm:t>
        <a:bodyPr/>
        <a:lstStyle/>
        <a:p>
          <a:endParaRPr lang="en-NZ" sz="1400"/>
        </a:p>
      </dgm:t>
    </dgm:pt>
    <dgm:pt modelId="{77020021-0C80-48B1-B87D-426BFA39C15F}">
      <dgm:prSet custT="1"/>
      <dgm:spPr>
        <a:solidFill>
          <a:schemeClr val="accent1">
            <a:lumMod val="40000"/>
            <a:lumOff val="60000"/>
          </a:schemeClr>
        </a:solidFill>
      </dgm:spPr>
      <dgm:t>
        <a:bodyPr/>
        <a:lstStyle/>
        <a:p>
          <a:r>
            <a:rPr lang="en-NZ" sz="1400" smtClean="0"/>
            <a:t>Display Picture</a:t>
          </a:r>
        </a:p>
      </dgm:t>
    </dgm:pt>
    <dgm:pt modelId="{C4526563-5C77-4043-92C2-6A4DB86DCB26}" type="parTrans" cxnId="{AD38FA90-22CF-4F7D-8D9B-AF535B77984C}">
      <dgm:prSet/>
      <dgm:spPr/>
      <dgm:t>
        <a:bodyPr/>
        <a:lstStyle/>
        <a:p>
          <a:endParaRPr lang="en-NZ" sz="1400"/>
        </a:p>
      </dgm:t>
    </dgm:pt>
    <dgm:pt modelId="{A1BD1646-C0EB-4E1C-934B-4C5A61137ABA}" type="sibTrans" cxnId="{AD38FA90-22CF-4F7D-8D9B-AF535B77984C}">
      <dgm:prSet/>
      <dgm:spPr/>
      <dgm:t>
        <a:bodyPr/>
        <a:lstStyle/>
        <a:p>
          <a:endParaRPr lang="en-NZ" sz="1400"/>
        </a:p>
      </dgm:t>
    </dgm:pt>
    <dgm:pt modelId="{B38C99FF-CBAC-4B83-AE5B-5D5F894390C4}" type="pres">
      <dgm:prSet presAssocID="{FD36EA65-AE27-458B-9412-02B7896D4E31}" presName="hierChild1" presStyleCnt="0">
        <dgm:presLayoutVars>
          <dgm:orgChart val="1"/>
          <dgm:chPref val="1"/>
          <dgm:dir/>
          <dgm:animOne val="branch"/>
          <dgm:animLvl val="lvl"/>
          <dgm:resizeHandles/>
        </dgm:presLayoutVars>
      </dgm:prSet>
      <dgm:spPr/>
    </dgm:pt>
    <dgm:pt modelId="{36646709-EAE2-40E3-B3CA-785A1BE23FDC}" type="pres">
      <dgm:prSet presAssocID="{0273C869-67A2-4522-81AE-8444906512BC}" presName="hierRoot1" presStyleCnt="0">
        <dgm:presLayoutVars>
          <dgm:hierBranch/>
        </dgm:presLayoutVars>
      </dgm:prSet>
      <dgm:spPr/>
    </dgm:pt>
    <dgm:pt modelId="{5536CC01-6067-4797-8F7C-41D7293A7664}" type="pres">
      <dgm:prSet presAssocID="{0273C869-67A2-4522-81AE-8444906512BC}" presName="rootComposite1" presStyleCnt="0"/>
      <dgm:spPr/>
    </dgm:pt>
    <dgm:pt modelId="{576FE2C5-F228-4DE1-A9DF-AC9489743079}" type="pres">
      <dgm:prSet presAssocID="{0273C869-67A2-4522-81AE-8444906512BC}" presName="rootText1" presStyleLbl="node0" presStyleIdx="0" presStyleCnt="1" custScaleX="293630" custScaleY="140922" custLinFactNeighborX="1622" custLinFactNeighborY="-45413">
        <dgm:presLayoutVars>
          <dgm:chPref val="3"/>
        </dgm:presLayoutVars>
      </dgm:prSet>
      <dgm:spPr/>
      <dgm:t>
        <a:bodyPr/>
        <a:lstStyle/>
        <a:p>
          <a:endParaRPr lang="en-NZ"/>
        </a:p>
      </dgm:t>
    </dgm:pt>
    <dgm:pt modelId="{51808953-882E-437F-B238-58C3A1585E18}" type="pres">
      <dgm:prSet presAssocID="{0273C869-67A2-4522-81AE-8444906512BC}" presName="rootConnector1" presStyleLbl="node1" presStyleIdx="0" presStyleCnt="0"/>
      <dgm:spPr/>
      <dgm:t>
        <a:bodyPr/>
        <a:lstStyle/>
        <a:p>
          <a:endParaRPr lang="en-NZ"/>
        </a:p>
      </dgm:t>
    </dgm:pt>
    <dgm:pt modelId="{F4C94BE5-A89E-4ED4-B0D8-CB82DF694EED}" type="pres">
      <dgm:prSet presAssocID="{0273C869-67A2-4522-81AE-8444906512BC}" presName="hierChild2" presStyleCnt="0"/>
      <dgm:spPr/>
    </dgm:pt>
    <dgm:pt modelId="{7489E66A-1AAA-43AD-AF59-FC0DF3E4118C}" type="pres">
      <dgm:prSet presAssocID="{C69ABC01-5B0D-45F0-A6C9-897F0D9BAA28}" presName="Name35" presStyleLbl="parChTrans1D2" presStyleIdx="0" presStyleCnt="6"/>
      <dgm:spPr/>
      <dgm:t>
        <a:bodyPr/>
        <a:lstStyle/>
        <a:p>
          <a:endParaRPr lang="en-NZ"/>
        </a:p>
      </dgm:t>
    </dgm:pt>
    <dgm:pt modelId="{89597BD8-68AF-4158-9F23-2E29C9427F1C}" type="pres">
      <dgm:prSet presAssocID="{E632F5BD-9C28-4A65-AE91-FE46B726FDA0}" presName="hierRoot2" presStyleCnt="0">
        <dgm:presLayoutVars>
          <dgm:hierBranch/>
        </dgm:presLayoutVars>
      </dgm:prSet>
      <dgm:spPr/>
    </dgm:pt>
    <dgm:pt modelId="{F09CCABB-6444-473E-BF25-9777E15427F1}" type="pres">
      <dgm:prSet presAssocID="{E632F5BD-9C28-4A65-AE91-FE46B726FDA0}" presName="rootComposite" presStyleCnt="0"/>
      <dgm:spPr/>
    </dgm:pt>
    <dgm:pt modelId="{3A63984C-1D5C-4F57-9526-D6CC3BEB63DF}" type="pres">
      <dgm:prSet presAssocID="{E632F5BD-9C28-4A65-AE91-FE46B726FDA0}" presName="rootText" presStyleLbl="node2" presStyleIdx="0" presStyleCnt="6">
        <dgm:presLayoutVars>
          <dgm:chPref val="3"/>
        </dgm:presLayoutVars>
      </dgm:prSet>
      <dgm:spPr/>
      <dgm:t>
        <a:bodyPr/>
        <a:lstStyle/>
        <a:p>
          <a:endParaRPr lang="en-NZ"/>
        </a:p>
      </dgm:t>
    </dgm:pt>
    <dgm:pt modelId="{EDAB90DC-4E89-4307-9E86-0DF0149487EF}" type="pres">
      <dgm:prSet presAssocID="{E632F5BD-9C28-4A65-AE91-FE46B726FDA0}" presName="rootConnector" presStyleLbl="node2" presStyleIdx="0" presStyleCnt="6"/>
      <dgm:spPr/>
      <dgm:t>
        <a:bodyPr/>
        <a:lstStyle/>
        <a:p>
          <a:endParaRPr lang="en-NZ"/>
        </a:p>
      </dgm:t>
    </dgm:pt>
    <dgm:pt modelId="{0F063EC4-1999-4F22-BD84-5831FC782802}" type="pres">
      <dgm:prSet presAssocID="{E632F5BD-9C28-4A65-AE91-FE46B726FDA0}" presName="hierChild4" presStyleCnt="0"/>
      <dgm:spPr/>
    </dgm:pt>
    <dgm:pt modelId="{E41C5066-30B8-4A37-AA56-95621365E113}" type="pres">
      <dgm:prSet presAssocID="{29F061ED-6DAF-461E-A31D-70C6A98D1F66}" presName="Name35" presStyleLbl="parChTrans1D3" presStyleIdx="0" presStyleCnt="4"/>
      <dgm:spPr/>
      <dgm:t>
        <a:bodyPr/>
        <a:lstStyle/>
        <a:p>
          <a:endParaRPr lang="en-NZ"/>
        </a:p>
      </dgm:t>
    </dgm:pt>
    <dgm:pt modelId="{A51AC0F2-D5E8-4E39-84F2-A1B7EABE746B}" type="pres">
      <dgm:prSet presAssocID="{72B28C2F-0FA1-4ECC-BEEE-785C3F1A4C24}" presName="hierRoot2" presStyleCnt="0">
        <dgm:presLayoutVars>
          <dgm:hierBranch val="init"/>
        </dgm:presLayoutVars>
      </dgm:prSet>
      <dgm:spPr/>
    </dgm:pt>
    <dgm:pt modelId="{A97BA09C-85DD-469A-8D01-4E91504D52F9}" type="pres">
      <dgm:prSet presAssocID="{72B28C2F-0FA1-4ECC-BEEE-785C3F1A4C24}" presName="rootComposite" presStyleCnt="0"/>
      <dgm:spPr/>
    </dgm:pt>
    <dgm:pt modelId="{E8A72C50-18D2-4918-B218-640ED3C9ED73}" type="pres">
      <dgm:prSet presAssocID="{72B28C2F-0FA1-4ECC-BEEE-785C3F1A4C24}" presName="rootText" presStyleLbl="node3" presStyleIdx="0" presStyleCnt="4">
        <dgm:presLayoutVars>
          <dgm:chPref val="3"/>
        </dgm:presLayoutVars>
      </dgm:prSet>
      <dgm:spPr/>
      <dgm:t>
        <a:bodyPr/>
        <a:lstStyle/>
        <a:p>
          <a:endParaRPr lang="en-NZ"/>
        </a:p>
      </dgm:t>
    </dgm:pt>
    <dgm:pt modelId="{CC5F1FF7-1B53-48CB-AF66-BA4A797C6FB5}" type="pres">
      <dgm:prSet presAssocID="{72B28C2F-0FA1-4ECC-BEEE-785C3F1A4C24}" presName="rootConnector" presStyleLbl="node3" presStyleIdx="0" presStyleCnt="4"/>
      <dgm:spPr/>
      <dgm:t>
        <a:bodyPr/>
        <a:lstStyle/>
        <a:p>
          <a:endParaRPr lang="en-NZ"/>
        </a:p>
      </dgm:t>
    </dgm:pt>
    <dgm:pt modelId="{5532F79B-BE4D-424B-B68D-4C7B6A118F93}" type="pres">
      <dgm:prSet presAssocID="{72B28C2F-0FA1-4ECC-BEEE-785C3F1A4C24}" presName="hierChild4" presStyleCnt="0"/>
      <dgm:spPr/>
    </dgm:pt>
    <dgm:pt modelId="{4D3690F7-9F5D-4588-8413-9CBFFECA351A}" type="pres">
      <dgm:prSet presAssocID="{72B28C2F-0FA1-4ECC-BEEE-785C3F1A4C24}" presName="hierChild5" presStyleCnt="0"/>
      <dgm:spPr/>
    </dgm:pt>
    <dgm:pt modelId="{89B02BB4-C4F6-498F-AA5C-74583B0F7D35}" type="pres">
      <dgm:prSet presAssocID="{E632F5BD-9C28-4A65-AE91-FE46B726FDA0}" presName="hierChild5" presStyleCnt="0"/>
      <dgm:spPr/>
    </dgm:pt>
    <dgm:pt modelId="{F521D116-E642-4283-A8B0-CE30E8EBDC3F}" type="pres">
      <dgm:prSet presAssocID="{2D295248-695D-425D-A6A4-577B096F2F64}" presName="Name35" presStyleLbl="parChTrans1D2" presStyleIdx="1" presStyleCnt="6"/>
      <dgm:spPr/>
      <dgm:t>
        <a:bodyPr/>
        <a:lstStyle/>
        <a:p>
          <a:endParaRPr lang="en-NZ"/>
        </a:p>
      </dgm:t>
    </dgm:pt>
    <dgm:pt modelId="{237A6D27-879D-4F58-BAC3-15B34D125D55}" type="pres">
      <dgm:prSet presAssocID="{2E3AC4C8-CC7E-4846-BB7E-9765DAE854BE}" presName="hierRoot2" presStyleCnt="0">
        <dgm:presLayoutVars>
          <dgm:hierBranch val="init"/>
        </dgm:presLayoutVars>
      </dgm:prSet>
      <dgm:spPr/>
    </dgm:pt>
    <dgm:pt modelId="{505BAA74-148B-4A7C-BC15-6B1B7EC6B775}" type="pres">
      <dgm:prSet presAssocID="{2E3AC4C8-CC7E-4846-BB7E-9765DAE854BE}" presName="rootComposite" presStyleCnt="0"/>
      <dgm:spPr/>
    </dgm:pt>
    <dgm:pt modelId="{D49F1832-02F0-4C41-99DD-6AA4F7EF052E}" type="pres">
      <dgm:prSet presAssocID="{2E3AC4C8-CC7E-4846-BB7E-9765DAE854BE}" presName="rootText" presStyleLbl="node2" presStyleIdx="1" presStyleCnt="6">
        <dgm:presLayoutVars>
          <dgm:chPref val="3"/>
        </dgm:presLayoutVars>
      </dgm:prSet>
      <dgm:spPr/>
      <dgm:t>
        <a:bodyPr/>
        <a:lstStyle/>
        <a:p>
          <a:endParaRPr lang="en-NZ"/>
        </a:p>
      </dgm:t>
    </dgm:pt>
    <dgm:pt modelId="{16E6CCA1-D595-4011-A94F-357370F0C73D}" type="pres">
      <dgm:prSet presAssocID="{2E3AC4C8-CC7E-4846-BB7E-9765DAE854BE}" presName="rootConnector" presStyleLbl="node2" presStyleIdx="1" presStyleCnt="6"/>
      <dgm:spPr/>
      <dgm:t>
        <a:bodyPr/>
        <a:lstStyle/>
        <a:p>
          <a:endParaRPr lang="en-NZ"/>
        </a:p>
      </dgm:t>
    </dgm:pt>
    <dgm:pt modelId="{938F1C22-CD6F-4E8A-83C0-DDD6D306F344}" type="pres">
      <dgm:prSet presAssocID="{2E3AC4C8-CC7E-4846-BB7E-9765DAE854BE}" presName="hierChild4" presStyleCnt="0"/>
      <dgm:spPr/>
    </dgm:pt>
    <dgm:pt modelId="{0E50F82F-CB3F-4CBE-98E5-BB6824FCD414}" type="pres">
      <dgm:prSet presAssocID="{19591716-7C4F-434B-86F0-CB43360F16AE}" presName="Name37" presStyleLbl="parChTrans1D3" presStyleIdx="1" presStyleCnt="4"/>
      <dgm:spPr/>
      <dgm:t>
        <a:bodyPr/>
        <a:lstStyle/>
        <a:p>
          <a:endParaRPr lang="en-NZ"/>
        </a:p>
      </dgm:t>
    </dgm:pt>
    <dgm:pt modelId="{7D739002-F799-4D81-9F08-EF546A116767}" type="pres">
      <dgm:prSet presAssocID="{27A88D45-8A07-475B-9B08-D5AD09A33ECB}" presName="hierRoot2" presStyleCnt="0">
        <dgm:presLayoutVars>
          <dgm:hierBranch val="init"/>
        </dgm:presLayoutVars>
      </dgm:prSet>
      <dgm:spPr/>
    </dgm:pt>
    <dgm:pt modelId="{8E63A56E-E974-4916-A450-77574BB17163}" type="pres">
      <dgm:prSet presAssocID="{27A88D45-8A07-475B-9B08-D5AD09A33ECB}" presName="rootComposite" presStyleCnt="0"/>
      <dgm:spPr/>
    </dgm:pt>
    <dgm:pt modelId="{0E318224-5437-4642-B78A-FBF0A918E9F4}" type="pres">
      <dgm:prSet presAssocID="{27A88D45-8A07-475B-9B08-D5AD09A33ECB}" presName="rootText" presStyleLbl="node3" presStyleIdx="1" presStyleCnt="4">
        <dgm:presLayoutVars>
          <dgm:chPref val="3"/>
        </dgm:presLayoutVars>
      </dgm:prSet>
      <dgm:spPr/>
      <dgm:t>
        <a:bodyPr/>
        <a:lstStyle/>
        <a:p>
          <a:endParaRPr lang="en-NZ"/>
        </a:p>
      </dgm:t>
    </dgm:pt>
    <dgm:pt modelId="{C5F937D2-218A-46A5-BBED-D3AB73C40BEB}" type="pres">
      <dgm:prSet presAssocID="{27A88D45-8A07-475B-9B08-D5AD09A33ECB}" presName="rootConnector" presStyleLbl="node3" presStyleIdx="1" presStyleCnt="4"/>
      <dgm:spPr/>
      <dgm:t>
        <a:bodyPr/>
        <a:lstStyle/>
        <a:p>
          <a:endParaRPr lang="en-NZ"/>
        </a:p>
      </dgm:t>
    </dgm:pt>
    <dgm:pt modelId="{864E8712-959B-471A-84E1-CF0405C2C0E3}" type="pres">
      <dgm:prSet presAssocID="{27A88D45-8A07-475B-9B08-D5AD09A33ECB}" presName="hierChild4" presStyleCnt="0"/>
      <dgm:spPr/>
    </dgm:pt>
    <dgm:pt modelId="{7463B13B-DC0D-48F0-AFEE-716074684CEF}" type="pres">
      <dgm:prSet presAssocID="{27A88D45-8A07-475B-9B08-D5AD09A33ECB}" presName="hierChild5" presStyleCnt="0"/>
      <dgm:spPr/>
    </dgm:pt>
    <dgm:pt modelId="{EF5EBBB7-59D0-40EB-9C96-A150793F7D87}" type="pres">
      <dgm:prSet presAssocID="{2E3AC4C8-CC7E-4846-BB7E-9765DAE854BE}" presName="hierChild5" presStyleCnt="0"/>
      <dgm:spPr/>
    </dgm:pt>
    <dgm:pt modelId="{22C9888A-D568-474C-8B4B-8EFF76FAA92B}" type="pres">
      <dgm:prSet presAssocID="{C273BF20-FB19-4888-A7D3-1DD800D75A2E}" presName="Name35" presStyleLbl="parChTrans1D2" presStyleIdx="2" presStyleCnt="6"/>
      <dgm:spPr/>
      <dgm:t>
        <a:bodyPr/>
        <a:lstStyle/>
        <a:p>
          <a:endParaRPr lang="en-NZ"/>
        </a:p>
      </dgm:t>
    </dgm:pt>
    <dgm:pt modelId="{4C61450A-5F9A-444E-AA0B-75A747C29E64}" type="pres">
      <dgm:prSet presAssocID="{8734AD2C-3F4F-4802-AEB2-CE0D8663E8C7}" presName="hierRoot2" presStyleCnt="0">
        <dgm:presLayoutVars>
          <dgm:hierBranch val="init"/>
        </dgm:presLayoutVars>
      </dgm:prSet>
      <dgm:spPr/>
    </dgm:pt>
    <dgm:pt modelId="{6A8428AA-3007-4E01-BA69-93947B1F7EC7}" type="pres">
      <dgm:prSet presAssocID="{8734AD2C-3F4F-4802-AEB2-CE0D8663E8C7}" presName="rootComposite" presStyleCnt="0"/>
      <dgm:spPr/>
    </dgm:pt>
    <dgm:pt modelId="{AF3417E0-BC89-4486-ABD3-FE4C51279FA1}" type="pres">
      <dgm:prSet presAssocID="{8734AD2C-3F4F-4802-AEB2-CE0D8663E8C7}" presName="rootText" presStyleLbl="node2" presStyleIdx="2" presStyleCnt="6">
        <dgm:presLayoutVars>
          <dgm:chPref val="3"/>
        </dgm:presLayoutVars>
      </dgm:prSet>
      <dgm:spPr/>
      <dgm:t>
        <a:bodyPr/>
        <a:lstStyle/>
        <a:p>
          <a:endParaRPr lang="en-NZ"/>
        </a:p>
      </dgm:t>
    </dgm:pt>
    <dgm:pt modelId="{22E69F0F-C4F3-4004-88B0-9FEDBAE66E54}" type="pres">
      <dgm:prSet presAssocID="{8734AD2C-3F4F-4802-AEB2-CE0D8663E8C7}" presName="rootConnector" presStyleLbl="node2" presStyleIdx="2" presStyleCnt="6"/>
      <dgm:spPr/>
      <dgm:t>
        <a:bodyPr/>
        <a:lstStyle/>
        <a:p>
          <a:endParaRPr lang="en-NZ"/>
        </a:p>
      </dgm:t>
    </dgm:pt>
    <dgm:pt modelId="{F96C1A5E-0968-43CE-9390-7ECB86E7B052}" type="pres">
      <dgm:prSet presAssocID="{8734AD2C-3F4F-4802-AEB2-CE0D8663E8C7}" presName="hierChild4" presStyleCnt="0"/>
      <dgm:spPr/>
    </dgm:pt>
    <dgm:pt modelId="{4BBF3A86-A57F-4917-9AE4-BF832AB3C167}" type="pres">
      <dgm:prSet presAssocID="{25BD89CE-B358-46CD-9268-E9E72811136C}" presName="Name37" presStyleLbl="parChTrans1D3" presStyleIdx="2" presStyleCnt="4"/>
      <dgm:spPr/>
      <dgm:t>
        <a:bodyPr/>
        <a:lstStyle/>
        <a:p>
          <a:endParaRPr lang="en-NZ"/>
        </a:p>
      </dgm:t>
    </dgm:pt>
    <dgm:pt modelId="{E3715571-0C11-4802-BEF5-787220FC6164}" type="pres">
      <dgm:prSet presAssocID="{C2A2641C-BFC1-48D1-A6B7-018743FE69AF}" presName="hierRoot2" presStyleCnt="0">
        <dgm:presLayoutVars>
          <dgm:hierBranch val="init"/>
        </dgm:presLayoutVars>
      </dgm:prSet>
      <dgm:spPr/>
    </dgm:pt>
    <dgm:pt modelId="{55DE7262-3756-4844-8E3F-23E619265ABF}" type="pres">
      <dgm:prSet presAssocID="{C2A2641C-BFC1-48D1-A6B7-018743FE69AF}" presName="rootComposite" presStyleCnt="0"/>
      <dgm:spPr/>
    </dgm:pt>
    <dgm:pt modelId="{1E3ECD4A-EB63-4D8E-B1F0-E9E0766A7041}" type="pres">
      <dgm:prSet presAssocID="{C2A2641C-BFC1-48D1-A6B7-018743FE69AF}" presName="rootText" presStyleLbl="node3" presStyleIdx="2" presStyleCnt="4">
        <dgm:presLayoutVars>
          <dgm:chPref val="3"/>
        </dgm:presLayoutVars>
      </dgm:prSet>
      <dgm:spPr/>
      <dgm:t>
        <a:bodyPr/>
        <a:lstStyle/>
        <a:p>
          <a:endParaRPr lang="en-NZ"/>
        </a:p>
      </dgm:t>
    </dgm:pt>
    <dgm:pt modelId="{6D4F7B08-9ADA-4B26-88ED-E8E467355245}" type="pres">
      <dgm:prSet presAssocID="{C2A2641C-BFC1-48D1-A6B7-018743FE69AF}" presName="rootConnector" presStyleLbl="node3" presStyleIdx="2" presStyleCnt="4"/>
      <dgm:spPr/>
      <dgm:t>
        <a:bodyPr/>
        <a:lstStyle/>
        <a:p>
          <a:endParaRPr lang="en-NZ"/>
        </a:p>
      </dgm:t>
    </dgm:pt>
    <dgm:pt modelId="{FFED9630-B6B6-4CB1-82F6-7988AA3FE244}" type="pres">
      <dgm:prSet presAssocID="{C2A2641C-BFC1-48D1-A6B7-018743FE69AF}" presName="hierChild4" presStyleCnt="0"/>
      <dgm:spPr/>
    </dgm:pt>
    <dgm:pt modelId="{DCFFA6F3-4409-449B-8C8B-99F4F275DADF}" type="pres">
      <dgm:prSet presAssocID="{C2A2641C-BFC1-48D1-A6B7-018743FE69AF}" presName="hierChild5" presStyleCnt="0"/>
      <dgm:spPr/>
    </dgm:pt>
    <dgm:pt modelId="{FA269223-B0E7-4DEA-BC2B-685F6484286E}" type="pres">
      <dgm:prSet presAssocID="{8734AD2C-3F4F-4802-AEB2-CE0D8663E8C7}" presName="hierChild5" presStyleCnt="0"/>
      <dgm:spPr/>
    </dgm:pt>
    <dgm:pt modelId="{9B5CF64C-60EF-4522-8AB8-7F6E76959490}" type="pres">
      <dgm:prSet presAssocID="{ED0B99EC-AA01-4CC5-BB64-9A3080DBDDA5}" presName="Name35" presStyleLbl="parChTrans1D2" presStyleIdx="3" presStyleCnt="6"/>
      <dgm:spPr/>
      <dgm:t>
        <a:bodyPr/>
        <a:lstStyle/>
        <a:p>
          <a:endParaRPr lang="en-NZ"/>
        </a:p>
      </dgm:t>
    </dgm:pt>
    <dgm:pt modelId="{8FB949DE-9246-4621-B6C1-FF836A90A57E}" type="pres">
      <dgm:prSet presAssocID="{C6DF88DE-32E9-4139-9699-8239CFFF0B0C}" presName="hierRoot2" presStyleCnt="0">
        <dgm:presLayoutVars>
          <dgm:hierBranch val="init"/>
        </dgm:presLayoutVars>
      </dgm:prSet>
      <dgm:spPr/>
    </dgm:pt>
    <dgm:pt modelId="{1F9B64D7-1D58-4079-BA98-3C9FA87BFBBA}" type="pres">
      <dgm:prSet presAssocID="{C6DF88DE-32E9-4139-9699-8239CFFF0B0C}" presName="rootComposite" presStyleCnt="0"/>
      <dgm:spPr/>
    </dgm:pt>
    <dgm:pt modelId="{FA5A27B7-883A-4ECB-86EE-935E3117A3A7}" type="pres">
      <dgm:prSet presAssocID="{C6DF88DE-32E9-4139-9699-8239CFFF0B0C}" presName="rootText" presStyleLbl="node2" presStyleIdx="3" presStyleCnt="6">
        <dgm:presLayoutVars>
          <dgm:chPref val="3"/>
        </dgm:presLayoutVars>
      </dgm:prSet>
      <dgm:spPr/>
      <dgm:t>
        <a:bodyPr/>
        <a:lstStyle/>
        <a:p>
          <a:endParaRPr lang="en-NZ"/>
        </a:p>
      </dgm:t>
    </dgm:pt>
    <dgm:pt modelId="{FC1A933D-5188-49C3-8E72-F34763D66FE4}" type="pres">
      <dgm:prSet presAssocID="{C6DF88DE-32E9-4139-9699-8239CFFF0B0C}" presName="rootConnector" presStyleLbl="node2" presStyleIdx="3" presStyleCnt="6"/>
      <dgm:spPr/>
      <dgm:t>
        <a:bodyPr/>
        <a:lstStyle/>
        <a:p>
          <a:endParaRPr lang="en-NZ"/>
        </a:p>
      </dgm:t>
    </dgm:pt>
    <dgm:pt modelId="{ACD06491-72AF-4D4C-99FE-5A6B6AB03AFB}" type="pres">
      <dgm:prSet presAssocID="{C6DF88DE-32E9-4139-9699-8239CFFF0B0C}" presName="hierChild4" presStyleCnt="0"/>
      <dgm:spPr/>
    </dgm:pt>
    <dgm:pt modelId="{CEB52B2B-27C6-459E-9BC6-73A85BACFD06}" type="pres">
      <dgm:prSet presAssocID="{C4526563-5C77-4043-92C2-6A4DB86DCB26}" presName="Name37" presStyleLbl="parChTrans1D3" presStyleIdx="3" presStyleCnt="4"/>
      <dgm:spPr/>
      <dgm:t>
        <a:bodyPr/>
        <a:lstStyle/>
        <a:p>
          <a:endParaRPr lang="en-NZ"/>
        </a:p>
      </dgm:t>
    </dgm:pt>
    <dgm:pt modelId="{E540DD97-3660-49A5-A117-2E976DCDC678}" type="pres">
      <dgm:prSet presAssocID="{77020021-0C80-48B1-B87D-426BFA39C15F}" presName="hierRoot2" presStyleCnt="0">
        <dgm:presLayoutVars>
          <dgm:hierBranch val="init"/>
        </dgm:presLayoutVars>
      </dgm:prSet>
      <dgm:spPr/>
    </dgm:pt>
    <dgm:pt modelId="{E7A01D77-48E5-4E22-9FC1-FB0D70673738}" type="pres">
      <dgm:prSet presAssocID="{77020021-0C80-48B1-B87D-426BFA39C15F}" presName="rootComposite" presStyleCnt="0"/>
      <dgm:spPr/>
    </dgm:pt>
    <dgm:pt modelId="{DB21B6D7-67E0-45B6-9BEB-E3CF752FE44F}" type="pres">
      <dgm:prSet presAssocID="{77020021-0C80-48B1-B87D-426BFA39C15F}" presName="rootText" presStyleLbl="node3" presStyleIdx="3" presStyleCnt="4">
        <dgm:presLayoutVars>
          <dgm:chPref val="3"/>
        </dgm:presLayoutVars>
      </dgm:prSet>
      <dgm:spPr/>
      <dgm:t>
        <a:bodyPr/>
        <a:lstStyle/>
        <a:p>
          <a:endParaRPr lang="en-NZ"/>
        </a:p>
      </dgm:t>
    </dgm:pt>
    <dgm:pt modelId="{359286EE-DDF5-4427-86F1-E1B0F247C3C6}" type="pres">
      <dgm:prSet presAssocID="{77020021-0C80-48B1-B87D-426BFA39C15F}" presName="rootConnector" presStyleLbl="node3" presStyleIdx="3" presStyleCnt="4"/>
      <dgm:spPr/>
      <dgm:t>
        <a:bodyPr/>
        <a:lstStyle/>
        <a:p>
          <a:endParaRPr lang="en-NZ"/>
        </a:p>
      </dgm:t>
    </dgm:pt>
    <dgm:pt modelId="{C6C07E34-881E-496E-872B-38DEA134CB0F}" type="pres">
      <dgm:prSet presAssocID="{77020021-0C80-48B1-B87D-426BFA39C15F}" presName="hierChild4" presStyleCnt="0"/>
      <dgm:spPr/>
    </dgm:pt>
    <dgm:pt modelId="{BB9C3B31-C4D3-4C61-943A-5F791A6EACF4}" type="pres">
      <dgm:prSet presAssocID="{77020021-0C80-48B1-B87D-426BFA39C15F}" presName="hierChild5" presStyleCnt="0"/>
      <dgm:spPr/>
    </dgm:pt>
    <dgm:pt modelId="{DABB9401-7FFD-4012-8090-5F4A50A58F2C}" type="pres">
      <dgm:prSet presAssocID="{C6DF88DE-32E9-4139-9699-8239CFFF0B0C}" presName="hierChild5" presStyleCnt="0"/>
      <dgm:spPr/>
    </dgm:pt>
    <dgm:pt modelId="{E2358414-7018-4EF6-B339-C28621042EED}" type="pres">
      <dgm:prSet presAssocID="{66B6FA0B-65C8-497A-808F-808B08E79D4A}" presName="Name35" presStyleLbl="parChTrans1D2" presStyleIdx="4" presStyleCnt="6"/>
      <dgm:spPr/>
      <dgm:t>
        <a:bodyPr/>
        <a:lstStyle/>
        <a:p>
          <a:endParaRPr lang="en-NZ"/>
        </a:p>
      </dgm:t>
    </dgm:pt>
    <dgm:pt modelId="{268D3661-B589-4714-96DA-412C64DE408F}" type="pres">
      <dgm:prSet presAssocID="{EC02A931-BC45-4E13-86CA-18952DBCCAA5}" presName="hierRoot2" presStyleCnt="0">
        <dgm:presLayoutVars>
          <dgm:hierBranch val="init"/>
        </dgm:presLayoutVars>
      </dgm:prSet>
      <dgm:spPr/>
    </dgm:pt>
    <dgm:pt modelId="{7FCE2C26-C1C9-4FE2-8D77-0AC5912CE5DD}" type="pres">
      <dgm:prSet presAssocID="{EC02A931-BC45-4E13-86CA-18952DBCCAA5}" presName="rootComposite" presStyleCnt="0"/>
      <dgm:spPr/>
    </dgm:pt>
    <dgm:pt modelId="{FB1ABFC4-0436-466E-86B8-C18B689026E0}" type="pres">
      <dgm:prSet presAssocID="{EC02A931-BC45-4E13-86CA-18952DBCCAA5}" presName="rootText" presStyleLbl="node2" presStyleIdx="4" presStyleCnt="6">
        <dgm:presLayoutVars>
          <dgm:chPref val="3"/>
        </dgm:presLayoutVars>
      </dgm:prSet>
      <dgm:spPr/>
      <dgm:t>
        <a:bodyPr/>
        <a:lstStyle/>
        <a:p>
          <a:endParaRPr lang="en-NZ"/>
        </a:p>
      </dgm:t>
    </dgm:pt>
    <dgm:pt modelId="{7B7FD4B7-1A17-4968-8AF8-0D9BC16EC21F}" type="pres">
      <dgm:prSet presAssocID="{EC02A931-BC45-4E13-86CA-18952DBCCAA5}" presName="rootConnector" presStyleLbl="node2" presStyleIdx="4" presStyleCnt="6"/>
      <dgm:spPr/>
      <dgm:t>
        <a:bodyPr/>
        <a:lstStyle/>
        <a:p>
          <a:endParaRPr lang="en-NZ"/>
        </a:p>
      </dgm:t>
    </dgm:pt>
    <dgm:pt modelId="{63BC0550-84D4-47E7-8B95-4DD2AAD503D0}" type="pres">
      <dgm:prSet presAssocID="{EC02A931-BC45-4E13-86CA-18952DBCCAA5}" presName="hierChild4" presStyleCnt="0"/>
      <dgm:spPr/>
    </dgm:pt>
    <dgm:pt modelId="{A9EE0403-364F-4F5B-8674-E60B000EFBAB}" type="pres">
      <dgm:prSet presAssocID="{EC02A931-BC45-4E13-86CA-18952DBCCAA5}" presName="hierChild5" presStyleCnt="0"/>
      <dgm:spPr/>
    </dgm:pt>
    <dgm:pt modelId="{7A932EAC-785C-49F6-81E0-4C56196DB327}" type="pres">
      <dgm:prSet presAssocID="{886D3EDA-990A-440C-BFD1-96835CE2B9EE}" presName="Name35" presStyleLbl="parChTrans1D2" presStyleIdx="5" presStyleCnt="6"/>
      <dgm:spPr/>
      <dgm:t>
        <a:bodyPr/>
        <a:lstStyle/>
        <a:p>
          <a:endParaRPr lang="en-NZ"/>
        </a:p>
      </dgm:t>
    </dgm:pt>
    <dgm:pt modelId="{0DBFB52E-DB40-4BCC-B840-3821D74EEC27}" type="pres">
      <dgm:prSet presAssocID="{F2A0FBF4-0410-4326-A83B-BB236A3AB5EC}" presName="hierRoot2" presStyleCnt="0">
        <dgm:presLayoutVars>
          <dgm:hierBranch val="init"/>
        </dgm:presLayoutVars>
      </dgm:prSet>
      <dgm:spPr/>
    </dgm:pt>
    <dgm:pt modelId="{0887A936-3319-45A8-BE57-C24677558239}" type="pres">
      <dgm:prSet presAssocID="{F2A0FBF4-0410-4326-A83B-BB236A3AB5EC}" presName="rootComposite" presStyleCnt="0"/>
      <dgm:spPr/>
    </dgm:pt>
    <dgm:pt modelId="{1705AD25-1024-4251-A460-D88FBD768C88}" type="pres">
      <dgm:prSet presAssocID="{F2A0FBF4-0410-4326-A83B-BB236A3AB5EC}" presName="rootText" presStyleLbl="node2" presStyleIdx="5" presStyleCnt="6">
        <dgm:presLayoutVars>
          <dgm:chPref val="3"/>
        </dgm:presLayoutVars>
      </dgm:prSet>
      <dgm:spPr/>
      <dgm:t>
        <a:bodyPr/>
        <a:lstStyle/>
        <a:p>
          <a:endParaRPr lang="en-NZ"/>
        </a:p>
      </dgm:t>
    </dgm:pt>
    <dgm:pt modelId="{07124F96-EDF0-48BC-BD33-2DC942F34446}" type="pres">
      <dgm:prSet presAssocID="{F2A0FBF4-0410-4326-A83B-BB236A3AB5EC}" presName="rootConnector" presStyleLbl="node2" presStyleIdx="5" presStyleCnt="6"/>
      <dgm:spPr/>
      <dgm:t>
        <a:bodyPr/>
        <a:lstStyle/>
        <a:p>
          <a:endParaRPr lang="en-NZ"/>
        </a:p>
      </dgm:t>
    </dgm:pt>
    <dgm:pt modelId="{FFDB7FE0-37B2-4C79-9471-BA2EA203CFEC}" type="pres">
      <dgm:prSet presAssocID="{F2A0FBF4-0410-4326-A83B-BB236A3AB5EC}" presName="hierChild4" presStyleCnt="0"/>
      <dgm:spPr/>
    </dgm:pt>
    <dgm:pt modelId="{5B8400A4-F3C7-4E2A-BC8E-63DB6BE26BBB}" type="pres">
      <dgm:prSet presAssocID="{F2A0FBF4-0410-4326-A83B-BB236A3AB5EC}" presName="hierChild5" presStyleCnt="0"/>
      <dgm:spPr/>
    </dgm:pt>
    <dgm:pt modelId="{27E919AE-9993-4A42-8BA6-DA506F4387AF}" type="pres">
      <dgm:prSet presAssocID="{0273C869-67A2-4522-81AE-8444906512BC}" presName="hierChild3" presStyleCnt="0"/>
      <dgm:spPr/>
    </dgm:pt>
  </dgm:ptLst>
  <dgm:cxnLst>
    <dgm:cxn modelId="{3EB913A8-C613-4274-90CA-9DA90A47EA40}" type="presOf" srcId="{66B6FA0B-65C8-497A-808F-808B08E79D4A}" destId="{E2358414-7018-4EF6-B339-C28621042EED}" srcOrd="0" destOrd="0" presId="urn:microsoft.com/office/officeart/2005/8/layout/orgChart1"/>
    <dgm:cxn modelId="{8BF14977-401E-4729-8FC0-373644861EAD}" type="presOf" srcId="{29F061ED-6DAF-461E-A31D-70C6A98D1F66}" destId="{E41C5066-30B8-4A37-AA56-95621365E113}" srcOrd="0" destOrd="0" presId="urn:microsoft.com/office/officeart/2005/8/layout/orgChart1"/>
    <dgm:cxn modelId="{15F24276-8ADB-4DEF-98F3-48570DD865D6}" type="presOf" srcId="{8734AD2C-3F4F-4802-AEB2-CE0D8663E8C7}" destId="{AF3417E0-BC89-4486-ABD3-FE4C51279FA1}" srcOrd="0" destOrd="0" presId="urn:microsoft.com/office/officeart/2005/8/layout/orgChart1"/>
    <dgm:cxn modelId="{5B65CDFD-34F4-4541-B901-9A139BE13718}" type="presOf" srcId="{EC02A931-BC45-4E13-86CA-18952DBCCAA5}" destId="{FB1ABFC4-0436-466E-86B8-C18B689026E0}" srcOrd="0" destOrd="0" presId="urn:microsoft.com/office/officeart/2005/8/layout/orgChart1"/>
    <dgm:cxn modelId="{0FC36D87-0DB5-43D1-908A-5ED8344BC5C9}" srcId="{0273C869-67A2-4522-81AE-8444906512BC}" destId="{C6DF88DE-32E9-4139-9699-8239CFFF0B0C}" srcOrd="3" destOrd="0" parTransId="{ED0B99EC-AA01-4CC5-BB64-9A3080DBDDA5}" sibTransId="{1CA09AFF-FF5D-443C-B886-285981B04C1A}"/>
    <dgm:cxn modelId="{AD38FA90-22CF-4F7D-8D9B-AF535B77984C}" srcId="{C6DF88DE-32E9-4139-9699-8239CFFF0B0C}" destId="{77020021-0C80-48B1-B87D-426BFA39C15F}" srcOrd="0" destOrd="0" parTransId="{C4526563-5C77-4043-92C2-6A4DB86DCB26}" sibTransId="{A1BD1646-C0EB-4E1C-934B-4C5A61137ABA}"/>
    <dgm:cxn modelId="{47DC747B-5F27-4930-8C1F-7C6D73568938}" type="presOf" srcId="{ED0B99EC-AA01-4CC5-BB64-9A3080DBDDA5}" destId="{9B5CF64C-60EF-4522-8AB8-7F6E76959490}" srcOrd="0" destOrd="0" presId="urn:microsoft.com/office/officeart/2005/8/layout/orgChart1"/>
    <dgm:cxn modelId="{C7690F5D-469B-445E-9877-8B1498630AD8}" type="presOf" srcId="{2E3AC4C8-CC7E-4846-BB7E-9765DAE854BE}" destId="{D49F1832-02F0-4C41-99DD-6AA4F7EF052E}" srcOrd="0" destOrd="0" presId="urn:microsoft.com/office/officeart/2005/8/layout/orgChart1"/>
    <dgm:cxn modelId="{C0E1984C-672A-4007-9CDC-0891E9C94E78}" type="presOf" srcId="{C4526563-5C77-4043-92C2-6A4DB86DCB26}" destId="{CEB52B2B-27C6-459E-9BC6-73A85BACFD06}" srcOrd="0" destOrd="0" presId="urn:microsoft.com/office/officeart/2005/8/layout/orgChart1"/>
    <dgm:cxn modelId="{F6CCE6DC-1838-4CE1-BF33-D9073D7B0B8B}" srcId="{0273C869-67A2-4522-81AE-8444906512BC}" destId="{8734AD2C-3F4F-4802-AEB2-CE0D8663E8C7}" srcOrd="2" destOrd="0" parTransId="{C273BF20-FB19-4888-A7D3-1DD800D75A2E}" sibTransId="{4C8D7FA1-CE78-4838-AF95-FE9AC6A30D3D}"/>
    <dgm:cxn modelId="{45279CBF-DE5E-4E3A-8F1F-840E00C16BDD}" type="presOf" srcId="{72B28C2F-0FA1-4ECC-BEEE-785C3F1A4C24}" destId="{E8A72C50-18D2-4918-B218-640ED3C9ED73}" srcOrd="0" destOrd="0" presId="urn:microsoft.com/office/officeart/2005/8/layout/orgChart1"/>
    <dgm:cxn modelId="{9C11EE52-778F-45D1-8238-1D76600237D3}" type="presOf" srcId="{2E3AC4C8-CC7E-4846-BB7E-9765DAE854BE}" destId="{16E6CCA1-D595-4011-A94F-357370F0C73D}" srcOrd="1" destOrd="0" presId="urn:microsoft.com/office/officeart/2005/8/layout/orgChart1"/>
    <dgm:cxn modelId="{DD50F671-AD5F-47D5-82A0-2ED58331D5C0}" type="presOf" srcId="{19591716-7C4F-434B-86F0-CB43360F16AE}" destId="{0E50F82F-CB3F-4CBE-98E5-BB6824FCD414}" srcOrd="0" destOrd="0" presId="urn:microsoft.com/office/officeart/2005/8/layout/orgChart1"/>
    <dgm:cxn modelId="{98AC5127-FB25-4A99-BEFE-E17B3960D0DD}" type="presOf" srcId="{8734AD2C-3F4F-4802-AEB2-CE0D8663E8C7}" destId="{22E69F0F-C4F3-4004-88B0-9FEDBAE66E54}" srcOrd="1" destOrd="0" presId="urn:microsoft.com/office/officeart/2005/8/layout/orgChart1"/>
    <dgm:cxn modelId="{9F378B73-3CDA-4635-B64C-45DBB6CBD6CF}" type="presOf" srcId="{77020021-0C80-48B1-B87D-426BFA39C15F}" destId="{359286EE-DDF5-4427-86F1-E1B0F247C3C6}" srcOrd="1" destOrd="0" presId="urn:microsoft.com/office/officeart/2005/8/layout/orgChart1"/>
    <dgm:cxn modelId="{5D9F1233-3CDE-4B28-9ADF-7720C00D8117}" type="presOf" srcId="{E632F5BD-9C28-4A65-AE91-FE46B726FDA0}" destId="{3A63984C-1D5C-4F57-9526-D6CC3BEB63DF}" srcOrd="0" destOrd="0" presId="urn:microsoft.com/office/officeart/2005/8/layout/orgChart1"/>
    <dgm:cxn modelId="{F3DDB435-1BBD-46AA-8CFD-534E332A8C1F}" type="presOf" srcId="{C6DF88DE-32E9-4139-9699-8239CFFF0B0C}" destId="{FC1A933D-5188-49C3-8E72-F34763D66FE4}" srcOrd="1" destOrd="0" presId="urn:microsoft.com/office/officeart/2005/8/layout/orgChart1"/>
    <dgm:cxn modelId="{4027E7BE-9134-4CE7-9DD2-202C06C3264A}" srcId="{0273C869-67A2-4522-81AE-8444906512BC}" destId="{2E3AC4C8-CC7E-4846-BB7E-9765DAE854BE}" srcOrd="1" destOrd="0" parTransId="{2D295248-695D-425D-A6A4-577B096F2F64}" sibTransId="{677F86AA-A614-42E6-BFF6-CF18433A6723}"/>
    <dgm:cxn modelId="{42C685E9-783A-427F-8FCA-5928D0D6300F}" type="presOf" srcId="{0273C869-67A2-4522-81AE-8444906512BC}" destId="{576FE2C5-F228-4DE1-A9DF-AC9489743079}" srcOrd="0" destOrd="0" presId="urn:microsoft.com/office/officeart/2005/8/layout/orgChart1"/>
    <dgm:cxn modelId="{35456FF7-D866-4EC1-826B-94B7F3A5A933}" type="presOf" srcId="{0273C869-67A2-4522-81AE-8444906512BC}" destId="{51808953-882E-437F-B238-58C3A1585E18}" srcOrd="1" destOrd="0" presId="urn:microsoft.com/office/officeart/2005/8/layout/orgChart1"/>
    <dgm:cxn modelId="{04DD95CE-B2C3-4B69-9651-94CF37E5CA7B}" srcId="{0273C869-67A2-4522-81AE-8444906512BC}" destId="{F2A0FBF4-0410-4326-A83B-BB236A3AB5EC}" srcOrd="5" destOrd="0" parTransId="{886D3EDA-990A-440C-BFD1-96835CE2B9EE}" sibTransId="{63B3B666-282A-43D7-9BFA-0F7E32C1CE55}"/>
    <dgm:cxn modelId="{7E5DBFB3-6217-4D09-80D4-B7255F1C73CE}" type="presOf" srcId="{72B28C2F-0FA1-4ECC-BEEE-785C3F1A4C24}" destId="{CC5F1FF7-1B53-48CB-AF66-BA4A797C6FB5}" srcOrd="1" destOrd="0" presId="urn:microsoft.com/office/officeart/2005/8/layout/orgChart1"/>
    <dgm:cxn modelId="{51E3EE30-3DD4-4CE4-9CCA-C40AFBA2B156}" type="presOf" srcId="{F2A0FBF4-0410-4326-A83B-BB236A3AB5EC}" destId="{07124F96-EDF0-48BC-BD33-2DC942F34446}" srcOrd="1" destOrd="0" presId="urn:microsoft.com/office/officeart/2005/8/layout/orgChart1"/>
    <dgm:cxn modelId="{195B652B-6761-42DF-80F6-82442B754314}" type="presOf" srcId="{F2A0FBF4-0410-4326-A83B-BB236A3AB5EC}" destId="{1705AD25-1024-4251-A460-D88FBD768C88}" srcOrd="0" destOrd="0" presId="urn:microsoft.com/office/officeart/2005/8/layout/orgChart1"/>
    <dgm:cxn modelId="{8A7FA192-CEB3-4DCC-A4FB-0E98D9201BAF}" type="presOf" srcId="{2D295248-695D-425D-A6A4-577B096F2F64}" destId="{F521D116-E642-4283-A8B0-CE30E8EBDC3F}" srcOrd="0" destOrd="0" presId="urn:microsoft.com/office/officeart/2005/8/layout/orgChart1"/>
    <dgm:cxn modelId="{C302D100-6635-42CA-8690-78955143E0C1}" type="presOf" srcId="{77020021-0C80-48B1-B87D-426BFA39C15F}" destId="{DB21B6D7-67E0-45B6-9BEB-E3CF752FE44F}" srcOrd="0" destOrd="0" presId="urn:microsoft.com/office/officeart/2005/8/layout/orgChart1"/>
    <dgm:cxn modelId="{DE39714A-D5DD-427B-A7DE-14C8940AE476}" type="presOf" srcId="{C6DF88DE-32E9-4139-9699-8239CFFF0B0C}" destId="{FA5A27B7-883A-4ECB-86EE-935E3117A3A7}" srcOrd="0" destOrd="0" presId="urn:microsoft.com/office/officeart/2005/8/layout/orgChart1"/>
    <dgm:cxn modelId="{F4FA1798-73A9-42BC-A729-1693D11D53A1}" type="presOf" srcId="{25BD89CE-B358-46CD-9268-E9E72811136C}" destId="{4BBF3A86-A57F-4917-9AE4-BF832AB3C167}" srcOrd="0" destOrd="0" presId="urn:microsoft.com/office/officeart/2005/8/layout/orgChart1"/>
    <dgm:cxn modelId="{6F8A0F05-AE59-4370-AB17-A3E18BCE8819}" type="presOf" srcId="{C2A2641C-BFC1-48D1-A6B7-018743FE69AF}" destId="{1E3ECD4A-EB63-4D8E-B1F0-E9E0766A7041}" srcOrd="0" destOrd="0" presId="urn:microsoft.com/office/officeart/2005/8/layout/orgChart1"/>
    <dgm:cxn modelId="{7FEC5580-E620-4AB5-B7D1-53B839336EB9}" type="presOf" srcId="{FD36EA65-AE27-458B-9412-02B7896D4E31}" destId="{B38C99FF-CBAC-4B83-AE5B-5D5F894390C4}" srcOrd="0" destOrd="0" presId="urn:microsoft.com/office/officeart/2005/8/layout/orgChart1"/>
    <dgm:cxn modelId="{1DE1816C-4D83-4B01-B615-E8024EC95D11}" type="presOf" srcId="{E632F5BD-9C28-4A65-AE91-FE46B726FDA0}" destId="{EDAB90DC-4E89-4307-9E86-0DF0149487EF}" srcOrd="1" destOrd="0" presId="urn:microsoft.com/office/officeart/2005/8/layout/orgChart1"/>
    <dgm:cxn modelId="{21A45688-90C0-47F2-A3C3-B1566FE06325}" type="presOf" srcId="{27A88D45-8A07-475B-9B08-D5AD09A33ECB}" destId="{C5F937D2-218A-46A5-BBED-D3AB73C40BEB}" srcOrd="1" destOrd="0" presId="urn:microsoft.com/office/officeart/2005/8/layout/orgChart1"/>
    <dgm:cxn modelId="{08CD6DAC-3889-4330-8622-80A01B0670DC}" type="presOf" srcId="{EC02A931-BC45-4E13-86CA-18952DBCCAA5}" destId="{7B7FD4B7-1A17-4968-8AF8-0D9BC16EC21F}" srcOrd="1" destOrd="0" presId="urn:microsoft.com/office/officeart/2005/8/layout/orgChart1"/>
    <dgm:cxn modelId="{E72EC0D4-5942-4460-8F56-73D344AB0E97}" srcId="{8734AD2C-3F4F-4802-AEB2-CE0D8663E8C7}" destId="{C2A2641C-BFC1-48D1-A6B7-018743FE69AF}" srcOrd="0" destOrd="0" parTransId="{25BD89CE-B358-46CD-9268-E9E72811136C}" sibTransId="{15ACC87B-E26F-4B65-95ED-EC57303E4DE9}"/>
    <dgm:cxn modelId="{09D25BB7-F7C5-4800-81C4-3C7887806735}" srcId="{E632F5BD-9C28-4A65-AE91-FE46B726FDA0}" destId="{72B28C2F-0FA1-4ECC-BEEE-785C3F1A4C24}" srcOrd="0" destOrd="0" parTransId="{29F061ED-6DAF-461E-A31D-70C6A98D1F66}" sibTransId="{DBA12E3A-8185-4612-8D0E-3C5E157ABD16}"/>
    <dgm:cxn modelId="{3538E34B-ED45-453B-9AB3-AA74EA57B6C4}" srcId="{2E3AC4C8-CC7E-4846-BB7E-9765DAE854BE}" destId="{27A88D45-8A07-475B-9B08-D5AD09A33ECB}" srcOrd="0" destOrd="0" parTransId="{19591716-7C4F-434B-86F0-CB43360F16AE}" sibTransId="{B08AA092-14A3-4D86-8827-B2CEF91FBA52}"/>
    <dgm:cxn modelId="{7E392A64-C7DD-4361-A53D-759241C716C9}" srcId="{FD36EA65-AE27-458B-9412-02B7896D4E31}" destId="{0273C869-67A2-4522-81AE-8444906512BC}" srcOrd="0" destOrd="0" parTransId="{68BC486A-89CC-4729-B713-DC4D8537E491}" sibTransId="{64987626-BD94-4CD2-8336-896185B95618}"/>
    <dgm:cxn modelId="{2AEE1DAA-7877-4BA9-B789-5F0DB9024DED}" type="presOf" srcId="{C69ABC01-5B0D-45F0-A6C9-897F0D9BAA28}" destId="{7489E66A-1AAA-43AD-AF59-FC0DF3E4118C}" srcOrd="0" destOrd="0" presId="urn:microsoft.com/office/officeart/2005/8/layout/orgChart1"/>
    <dgm:cxn modelId="{8DA1E5D3-52D8-466C-9370-A6A19070A3E8}" srcId="{0273C869-67A2-4522-81AE-8444906512BC}" destId="{EC02A931-BC45-4E13-86CA-18952DBCCAA5}" srcOrd="4" destOrd="0" parTransId="{66B6FA0B-65C8-497A-808F-808B08E79D4A}" sibTransId="{39CE5BE5-4D24-4805-BC36-D486D047C540}"/>
    <dgm:cxn modelId="{D8419175-3D7E-4CEE-9605-B1015E74FF67}" type="presOf" srcId="{C2A2641C-BFC1-48D1-A6B7-018743FE69AF}" destId="{6D4F7B08-9ADA-4B26-88ED-E8E467355245}" srcOrd="1" destOrd="0" presId="urn:microsoft.com/office/officeart/2005/8/layout/orgChart1"/>
    <dgm:cxn modelId="{F76108E6-9171-4228-8BAA-7683B29AD719}" type="presOf" srcId="{27A88D45-8A07-475B-9B08-D5AD09A33ECB}" destId="{0E318224-5437-4642-B78A-FBF0A918E9F4}" srcOrd="0" destOrd="0" presId="urn:microsoft.com/office/officeart/2005/8/layout/orgChart1"/>
    <dgm:cxn modelId="{4E771819-CCA1-4866-86C8-A168F793797C}" type="presOf" srcId="{886D3EDA-990A-440C-BFD1-96835CE2B9EE}" destId="{7A932EAC-785C-49F6-81E0-4C56196DB327}" srcOrd="0" destOrd="0" presId="urn:microsoft.com/office/officeart/2005/8/layout/orgChart1"/>
    <dgm:cxn modelId="{A37336AF-EF93-40F7-9A94-C6B95BD349A3}" type="presOf" srcId="{C273BF20-FB19-4888-A7D3-1DD800D75A2E}" destId="{22C9888A-D568-474C-8B4B-8EFF76FAA92B}" srcOrd="0" destOrd="0" presId="urn:microsoft.com/office/officeart/2005/8/layout/orgChart1"/>
    <dgm:cxn modelId="{777B181B-E08B-47F8-95BB-CD8D1628B021}" srcId="{0273C869-67A2-4522-81AE-8444906512BC}" destId="{E632F5BD-9C28-4A65-AE91-FE46B726FDA0}" srcOrd="0" destOrd="0" parTransId="{C69ABC01-5B0D-45F0-A6C9-897F0D9BAA28}" sibTransId="{51462599-6058-429E-B8D6-A3EFA52E53CD}"/>
    <dgm:cxn modelId="{61F6BA0C-C64D-4133-A9B0-07D4F08FCDA7}" type="presParOf" srcId="{B38C99FF-CBAC-4B83-AE5B-5D5F894390C4}" destId="{36646709-EAE2-40E3-B3CA-785A1BE23FDC}" srcOrd="0" destOrd="0" presId="urn:microsoft.com/office/officeart/2005/8/layout/orgChart1"/>
    <dgm:cxn modelId="{FBA07100-0162-4F19-BA7A-0F603118F627}" type="presParOf" srcId="{36646709-EAE2-40E3-B3CA-785A1BE23FDC}" destId="{5536CC01-6067-4797-8F7C-41D7293A7664}" srcOrd="0" destOrd="0" presId="urn:microsoft.com/office/officeart/2005/8/layout/orgChart1"/>
    <dgm:cxn modelId="{885C6B9C-9D8B-4E23-AAE5-ECFB5A168973}" type="presParOf" srcId="{5536CC01-6067-4797-8F7C-41D7293A7664}" destId="{576FE2C5-F228-4DE1-A9DF-AC9489743079}" srcOrd="0" destOrd="0" presId="urn:microsoft.com/office/officeart/2005/8/layout/orgChart1"/>
    <dgm:cxn modelId="{C666272D-D875-4AEB-B00C-D7FBF8E386F8}" type="presParOf" srcId="{5536CC01-6067-4797-8F7C-41D7293A7664}" destId="{51808953-882E-437F-B238-58C3A1585E18}" srcOrd="1" destOrd="0" presId="urn:microsoft.com/office/officeart/2005/8/layout/orgChart1"/>
    <dgm:cxn modelId="{97F03546-56A9-4173-8F9D-FB92B2FF5F2B}" type="presParOf" srcId="{36646709-EAE2-40E3-B3CA-785A1BE23FDC}" destId="{F4C94BE5-A89E-4ED4-B0D8-CB82DF694EED}" srcOrd="1" destOrd="0" presId="urn:microsoft.com/office/officeart/2005/8/layout/orgChart1"/>
    <dgm:cxn modelId="{32FDA907-2196-4C27-A0BD-588E97EB7131}" type="presParOf" srcId="{F4C94BE5-A89E-4ED4-B0D8-CB82DF694EED}" destId="{7489E66A-1AAA-43AD-AF59-FC0DF3E4118C}" srcOrd="0" destOrd="0" presId="urn:microsoft.com/office/officeart/2005/8/layout/orgChart1"/>
    <dgm:cxn modelId="{5C809CF4-89DF-4D22-816B-50E579F8C68B}" type="presParOf" srcId="{F4C94BE5-A89E-4ED4-B0D8-CB82DF694EED}" destId="{89597BD8-68AF-4158-9F23-2E29C9427F1C}" srcOrd="1" destOrd="0" presId="urn:microsoft.com/office/officeart/2005/8/layout/orgChart1"/>
    <dgm:cxn modelId="{123AEF1E-34DF-49C0-BE16-D1187EE494B8}" type="presParOf" srcId="{89597BD8-68AF-4158-9F23-2E29C9427F1C}" destId="{F09CCABB-6444-473E-BF25-9777E15427F1}" srcOrd="0" destOrd="0" presId="urn:microsoft.com/office/officeart/2005/8/layout/orgChart1"/>
    <dgm:cxn modelId="{A71F8C52-471C-4EE0-8E15-EC0F6DD9E907}" type="presParOf" srcId="{F09CCABB-6444-473E-BF25-9777E15427F1}" destId="{3A63984C-1D5C-4F57-9526-D6CC3BEB63DF}" srcOrd="0" destOrd="0" presId="urn:microsoft.com/office/officeart/2005/8/layout/orgChart1"/>
    <dgm:cxn modelId="{3903D0B7-44E3-4488-ADB5-3E2AA83A67DD}" type="presParOf" srcId="{F09CCABB-6444-473E-BF25-9777E15427F1}" destId="{EDAB90DC-4E89-4307-9E86-0DF0149487EF}" srcOrd="1" destOrd="0" presId="urn:microsoft.com/office/officeart/2005/8/layout/orgChart1"/>
    <dgm:cxn modelId="{D6874464-839C-4904-AA87-01204D6223BB}" type="presParOf" srcId="{89597BD8-68AF-4158-9F23-2E29C9427F1C}" destId="{0F063EC4-1999-4F22-BD84-5831FC782802}" srcOrd="1" destOrd="0" presId="urn:microsoft.com/office/officeart/2005/8/layout/orgChart1"/>
    <dgm:cxn modelId="{A4D20236-3BF4-4EDE-BE49-264E9D9FFF16}" type="presParOf" srcId="{0F063EC4-1999-4F22-BD84-5831FC782802}" destId="{E41C5066-30B8-4A37-AA56-95621365E113}" srcOrd="0" destOrd="0" presId="urn:microsoft.com/office/officeart/2005/8/layout/orgChart1"/>
    <dgm:cxn modelId="{62F6B5CE-E945-4F30-BA30-ACCB992703D5}" type="presParOf" srcId="{0F063EC4-1999-4F22-BD84-5831FC782802}" destId="{A51AC0F2-D5E8-4E39-84F2-A1B7EABE746B}" srcOrd="1" destOrd="0" presId="urn:microsoft.com/office/officeart/2005/8/layout/orgChart1"/>
    <dgm:cxn modelId="{FAAEB013-3A4C-406D-8409-A5DA695069AB}" type="presParOf" srcId="{A51AC0F2-D5E8-4E39-84F2-A1B7EABE746B}" destId="{A97BA09C-85DD-469A-8D01-4E91504D52F9}" srcOrd="0" destOrd="0" presId="urn:microsoft.com/office/officeart/2005/8/layout/orgChart1"/>
    <dgm:cxn modelId="{137396A8-EB38-42E8-A890-F330AAB640A9}" type="presParOf" srcId="{A97BA09C-85DD-469A-8D01-4E91504D52F9}" destId="{E8A72C50-18D2-4918-B218-640ED3C9ED73}" srcOrd="0" destOrd="0" presId="urn:microsoft.com/office/officeart/2005/8/layout/orgChart1"/>
    <dgm:cxn modelId="{C64B4301-F79D-486B-9123-F326A57FA0C6}" type="presParOf" srcId="{A97BA09C-85DD-469A-8D01-4E91504D52F9}" destId="{CC5F1FF7-1B53-48CB-AF66-BA4A797C6FB5}" srcOrd="1" destOrd="0" presId="urn:microsoft.com/office/officeart/2005/8/layout/orgChart1"/>
    <dgm:cxn modelId="{ACC36C10-3D9E-4B29-BE2A-191F52FF7C6A}" type="presParOf" srcId="{A51AC0F2-D5E8-4E39-84F2-A1B7EABE746B}" destId="{5532F79B-BE4D-424B-B68D-4C7B6A118F93}" srcOrd="1" destOrd="0" presId="urn:microsoft.com/office/officeart/2005/8/layout/orgChart1"/>
    <dgm:cxn modelId="{68B1704F-8602-4F5B-818A-66E1CFC83A84}" type="presParOf" srcId="{A51AC0F2-D5E8-4E39-84F2-A1B7EABE746B}" destId="{4D3690F7-9F5D-4588-8413-9CBFFECA351A}" srcOrd="2" destOrd="0" presId="urn:microsoft.com/office/officeart/2005/8/layout/orgChart1"/>
    <dgm:cxn modelId="{C1E20007-8514-428D-94FC-621CA3900D63}" type="presParOf" srcId="{89597BD8-68AF-4158-9F23-2E29C9427F1C}" destId="{89B02BB4-C4F6-498F-AA5C-74583B0F7D35}" srcOrd="2" destOrd="0" presId="urn:microsoft.com/office/officeart/2005/8/layout/orgChart1"/>
    <dgm:cxn modelId="{AE9CC9FD-602E-4BE2-A9E4-160471284572}" type="presParOf" srcId="{F4C94BE5-A89E-4ED4-B0D8-CB82DF694EED}" destId="{F521D116-E642-4283-A8B0-CE30E8EBDC3F}" srcOrd="2" destOrd="0" presId="urn:microsoft.com/office/officeart/2005/8/layout/orgChart1"/>
    <dgm:cxn modelId="{B1F9E87A-7868-4BD7-ADE6-0E03286CDADE}" type="presParOf" srcId="{F4C94BE5-A89E-4ED4-B0D8-CB82DF694EED}" destId="{237A6D27-879D-4F58-BAC3-15B34D125D55}" srcOrd="3" destOrd="0" presId="urn:microsoft.com/office/officeart/2005/8/layout/orgChart1"/>
    <dgm:cxn modelId="{FC0B212A-62EE-4078-A2A7-453CCBDF7DAE}" type="presParOf" srcId="{237A6D27-879D-4F58-BAC3-15B34D125D55}" destId="{505BAA74-148B-4A7C-BC15-6B1B7EC6B775}" srcOrd="0" destOrd="0" presId="urn:microsoft.com/office/officeart/2005/8/layout/orgChart1"/>
    <dgm:cxn modelId="{0DBD1FB6-9D6E-4EE2-8137-7A106A0A9EB2}" type="presParOf" srcId="{505BAA74-148B-4A7C-BC15-6B1B7EC6B775}" destId="{D49F1832-02F0-4C41-99DD-6AA4F7EF052E}" srcOrd="0" destOrd="0" presId="urn:microsoft.com/office/officeart/2005/8/layout/orgChart1"/>
    <dgm:cxn modelId="{33DCAAA0-75D2-40C0-A76A-5935C83F8E70}" type="presParOf" srcId="{505BAA74-148B-4A7C-BC15-6B1B7EC6B775}" destId="{16E6CCA1-D595-4011-A94F-357370F0C73D}" srcOrd="1" destOrd="0" presId="urn:microsoft.com/office/officeart/2005/8/layout/orgChart1"/>
    <dgm:cxn modelId="{7464FF21-C945-492B-9031-CF418FA58F7C}" type="presParOf" srcId="{237A6D27-879D-4F58-BAC3-15B34D125D55}" destId="{938F1C22-CD6F-4E8A-83C0-DDD6D306F344}" srcOrd="1" destOrd="0" presId="urn:microsoft.com/office/officeart/2005/8/layout/orgChart1"/>
    <dgm:cxn modelId="{0A6D6901-5E60-49EA-AE62-ED7393ED8248}" type="presParOf" srcId="{938F1C22-CD6F-4E8A-83C0-DDD6D306F344}" destId="{0E50F82F-CB3F-4CBE-98E5-BB6824FCD414}" srcOrd="0" destOrd="0" presId="urn:microsoft.com/office/officeart/2005/8/layout/orgChart1"/>
    <dgm:cxn modelId="{1200BA05-1186-4197-A163-E6D909EB57B8}" type="presParOf" srcId="{938F1C22-CD6F-4E8A-83C0-DDD6D306F344}" destId="{7D739002-F799-4D81-9F08-EF546A116767}" srcOrd="1" destOrd="0" presId="urn:microsoft.com/office/officeart/2005/8/layout/orgChart1"/>
    <dgm:cxn modelId="{B9BAC8BB-109D-4E8D-879F-F832C76FC407}" type="presParOf" srcId="{7D739002-F799-4D81-9F08-EF546A116767}" destId="{8E63A56E-E974-4916-A450-77574BB17163}" srcOrd="0" destOrd="0" presId="urn:microsoft.com/office/officeart/2005/8/layout/orgChart1"/>
    <dgm:cxn modelId="{21B75122-56E6-423A-ADFD-B38FF8CD2F4E}" type="presParOf" srcId="{8E63A56E-E974-4916-A450-77574BB17163}" destId="{0E318224-5437-4642-B78A-FBF0A918E9F4}" srcOrd="0" destOrd="0" presId="urn:microsoft.com/office/officeart/2005/8/layout/orgChart1"/>
    <dgm:cxn modelId="{717366C9-C422-4B18-90C4-61B0441911D2}" type="presParOf" srcId="{8E63A56E-E974-4916-A450-77574BB17163}" destId="{C5F937D2-218A-46A5-BBED-D3AB73C40BEB}" srcOrd="1" destOrd="0" presId="urn:microsoft.com/office/officeart/2005/8/layout/orgChart1"/>
    <dgm:cxn modelId="{6355C823-109F-4A5B-87FA-1D28D9E0FA77}" type="presParOf" srcId="{7D739002-F799-4D81-9F08-EF546A116767}" destId="{864E8712-959B-471A-84E1-CF0405C2C0E3}" srcOrd="1" destOrd="0" presId="urn:microsoft.com/office/officeart/2005/8/layout/orgChart1"/>
    <dgm:cxn modelId="{44BEAD92-ADD5-459A-87E0-1341A7C1157B}" type="presParOf" srcId="{7D739002-F799-4D81-9F08-EF546A116767}" destId="{7463B13B-DC0D-48F0-AFEE-716074684CEF}" srcOrd="2" destOrd="0" presId="urn:microsoft.com/office/officeart/2005/8/layout/orgChart1"/>
    <dgm:cxn modelId="{F6234DF8-2D8E-492D-A9BD-7B6C41B7E1C9}" type="presParOf" srcId="{237A6D27-879D-4F58-BAC3-15B34D125D55}" destId="{EF5EBBB7-59D0-40EB-9C96-A150793F7D87}" srcOrd="2" destOrd="0" presId="urn:microsoft.com/office/officeart/2005/8/layout/orgChart1"/>
    <dgm:cxn modelId="{A347C32D-87AA-49BA-BF14-6AFC2C436861}" type="presParOf" srcId="{F4C94BE5-A89E-4ED4-B0D8-CB82DF694EED}" destId="{22C9888A-D568-474C-8B4B-8EFF76FAA92B}" srcOrd="4" destOrd="0" presId="urn:microsoft.com/office/officeart/2005/8/layout/orgChart1"/>
    <dgm:cxn modelId="{A6911824-FC81-4446-A90C-2E13B9862BEF}" type="presParOf" srcId="{F4C94BE5-A89E-4ED4-B0D8-CB82DF694EED}" destId="{4C61450A-5F9A-444E-AA0B-75A747C29E64}" srcOrd="5" destOrd="0" presId="urn:microsoft.com/office/officeart/2005/8/layout/orgChart1"/>
    <dgm:cxn modelId="{1D4F4DF8-911F-4D47-BD5A-0F3764EAE198}" type="presParOf" srcId="{4C61450A-5F9A-444E-AA0B-75A747C29E64}" destId="{6A8428AA-3007-4E01-BA69-93947B1F7EC7}" srcOrd="0" destOrd="0" presId="urn:microsoft.com/office/officeart/2005/8/layout/orgChart1"/>
    <dgm:cxn modelId="{4E401C06-B6B3-458A-AFB8-42EE4BAD8A24}" type="presParOf" srcId="{6A8428AA-3007-4E01-BA69-93947B1F7EC7}" destId="{AF3417E0-BC89-4486-ABD3-FE4C51279FA1}" srcOrd="0" destOrd="0" presId="urn:microsoft.com/office/officeart/2005/8/layout/orgChart1"/>
    <dgm:cxn modelId="{1D56B6F8-3A5F-4E46-9FCC-89AA8CCACB4A}" type="presParOf" srcId="{6A8428AA-3007-4E01-BA69-93947B1F7EC7}" destId="{22E69F0F-C4F3-4004-88B0-9FEDBAE66E54}" srcOrd="1" destOrd="0" presId="urn:microsoft.com/office/officeart/2005/8/layout/orgChart1"/>
    <dgm:cxn modelId="{102896C6-AA96-404C-B62F-70A0067C2A0B}" type="presParOf" srcId="{4C61450A-5F9A-444E-AA0B-75A747C29E64}" destId="{F96C1A5E-0968-43CE-9390-7ECB86E7B052}" srcOrd="1" destOrd="0" presId="urn:microsoft.com/office/officeart/2005/8/layout/orgChart1"/>
    <dgm:cxn modelId="{43771BF8-7373-419F-B248-D5B3B5F68FEC}" type="presParOf" srcId="{F96C1A5E-0968-43CE-9390-7ECB86E7B052}" destId="{4BBF3A86-A57F-4917-9AE4-BF832AB3C167}" srcOrd="0" destOrd="0" presId="urn:microsoft.com/office/officeart/2005/8/layout/orgChart1"/>
    <dgm:cxn modelId="{544C629A-E2C7-4C57-88FF-7E5D7A78E633}" type="presParOf" srcId="{F96C1A5E-0968-43CE-9390-7ECB86E7B052}" destId="{E3715571-0C11-4802-BEF5-787220FC6164}" srcOrd="1" destOrd="0" presId="urn:microsoft.com/office/officeart/2005/8/layout/orgChart1"/>
    <dgm:cxn modelId="{B45D0AFD-5F55-4EFA-AF3D-CF1770AB8D9A}" type="presParOf" srcId="{E3715571-0C11-4802-BEF5-787220FC6164}" destId="{55DE7262-3756-4844-8E3F-23E619265ABF}" srcOrd="0" destOrd="0" presId="urn:microsoft.com/office/officeart/2005/8/layout/orgChart1"/>
    <dgm:cxn modelId="{5D0BCD9A-0678-4456-97A0-81E4031ECBF7}" type="presParOf" srcId="{55DE7262-3756-4844-8E3F-23E619265ABF}" destId="{1E3ECD4A-EB63-4D8E-B1F0-E9E0766A7041}" srcOrd="0" destOrd="0" presId="urn:microsoft.com/office/officeart/2005/8/layout/orgChart1"/>
    <dgm:cxn modelId="{3481F558-B930-4112-8DD5-0D76151ED3F3}" type="presParOf" srcId="{55DE7262-3756-4844-8E3F-23E619265ABF}" destId="{6D4F7B08-9ADA-4B26-88ED-E8E467355245}" srcOrd="1" destOrd="0" presId="urn:microsoft.com/office/officeart/2005/8/layout/orgChart1"/>
    <dgm:cxn modelId="{64416B1F-BE7A-4133-857F-2C8ACE014FF4}" type="presParOf" srcId="{E3715571-0C11-4802-BEF5-787220FC6164}" destId="{FFED9630-B6B6-4CB1-82F6-7988AA3FE244}" srcOrd="1" destOrd="0" presId="urn:microsoft.com/office/officeart/2005/8/layout/orgChart1"/>
    <dgm:cxn modelId="{8EE183CA-7A69-428A-8BF1-949BAFDFD6A1}" type="presParOf" srcId="{E3715571-0C11-4802-BEF5-787220FC6164}" destId="{DCFFA6F3-4409-449B-8C8B-99F4F275DADF}" srcOrd="2" destOrd="0" presId="urn:microsoft.com/office/officeart/2005/8/layout/orgChart1"/>
    <dgm:cxn modelId="{B954676F-7876-438C-8BCC-91AF4D2A9486}" type="presParOf" srcId="{4C61450A-5F9A-444E-AA0B-75A747C29E64}" destId="{FA269223-B0E7-4DEA-BC2B-685F6484286E}" srcOrd="2" destOrd="0" presId="urn:microsoft.com/office/officeart/2005/8/layout/orgChart1"/>
    <dgm:cxn modelId="{D8BF3639-FF4E-4362-B73E-E8DE561D072C}" type="presParOf" srcId="{F4C94BE5-A89E-4ED4-B0D8-CB82DF694EED}" destId="{9B5CF64C-60EF-4522-8AB8-7F6E76959490}" srcOrd="6" destOrd="0" presId="urn:microsoft.com/office/officeart/2005/8/layout/orgChart1"/>
    <dgm:cxn modelId="{0E7FAEDF-5497-41A1-AAE6-1E656228BA68}" type="presParOf" srcId="{F4C94BE5-A89E-4ED4-B0D8-CB82DF694EED}" destId="{8FB949DE-9246-4621-B6C1-FF836A90A57E}" srcOrd="7" destOrd="0" presId="urn:microsoft.com/office/officeart/2005/8/layout/orgChart1"/>
    <dgm:cxn modelId="{02C3E1E5-651A-49EC-B027-BB0BAA002782}" type="presParOf" srcId="{8FB949DE-9246-4621-B6C1-FF836A90A57E}" destId="{1F9B64D7-1D58-4079-BA98-3C9FA87BFBBA}" srcOrd="0" destOrd="0" presId="urn:microsoft.com/office/officeart/2005/8/layout/orgChart1"/>
    <dgm:cxn modelId="{E97E11BF-0D64-43A8-8EB4-A6681463178C}" type="presParOf" srcId="{1F9B64D7-1D58-4079-BA98-3C9FA87BFBBA}" destId="{FA5A27B7-883A-4ECB-86EE-935E3117A3A7}" srcOrd="0" destOrd="0" presId="urn:microsoft.com/office/officeart/2005/8/layout/orgChart1"/>
    <dgm:cxn modelId="{B13E83B5-4EB1-4B0A-A438-8D1C3ECB739E}" type="presParOf" srcId="{1F9B64D7-1D58-4079-BA98-3C9FA87BFBBA}" destId="{FC1A933D-5188-49C3-8E72-F34763D66FE4}" srcOrd="1" destOrd="0" presId="urn:microsoft.com/office/officeart/2005/8/layout/orgChart1"/>
    <dgm:cxn modelId="{80E15B3A-209D-4BFB-8488-BAEEB2D75573}" type="presParOf" srcId="{8FB949DE-9246-4621-B6C1-FF836A90A57E}" destId="{ACD06491-72AF-4D4C-99FE-5A6B6AB03AFB}" srcOrd="1" destOrd="0" presId="urn:microsoft.com/office/officeart/2005/8/layout/orgChart1"/>
    <dgm:cxn modelId="{DA5A647A-1962-437D-842F-3313D2131218}" type="presParOf" srcId="{ACD06491-72AF-4D4C-99FE-5A6B6AB03AFB}" destId="{CEB52B2B-27C6-459E-9BC6-73A85BACFD06}" srcOrd="0" destOrd="0" presId="urn:microsoft.com/office/officeart/2005/8/layout/orgChart1"/>
    <dgm:cxn modelId="{D7790B81-3B67-4325-A1A3-4A84757C2761}" type="presParOf" srcId="{ACD06491-72AF-4D4C-99FE-5A6B6AB03AFB}" destId="{E540DD97-3660-49A5-A117-2E976DCDC678}" srcOrd="1" destOrd="0" presId="urn:microsoft.com/office/officeart/2005/8/layout/orgChart1"/>
    <dgm:cxn modelId="{53B41EEC-0B2A-401C-A22B-E647595C49E9}" type="presParOf" srcId="{E540DD97-3660-49A5-A117-2E976DCDC678}" destId="{E7A01D77-48E5-4E22-9FC1-FB0D70673738}" srcOrd="0" destOrd="0" presId="urn:microsoft.com/office/officeart/2005/8/layout/orgChart1"/>
    <dgm:cxn modelId="{34C918DD-12F0-4438-95F2-9B67369DFE92}" type="presParOf" srcId="{E7A01D77-48E5-4E22-9FC1-FB0D70673738}" destId="{DB21B6D7-67E0-45B6-9BEB-E3CF752FE44F}" srcOrd="0" destOrd="0" presId="urn:microsoft.com/office/officeart/2005/8/layout/orgChart1"/>
    <dgm:cxn modelId="{545CB4C0-AE5E-437C-9956-69595C820534}" type="presParOf" srcId="{E7A01D77-48E5-4E22-9FC1-FB0D70673738}" destId="{359286EE-DDF5-4427-86F1-E1B0F247C3C6}" srcOrd="1" destOrd="0" presId="urn:microsoft.com/office/officeart/2005/8/layout/orgChart1"/>
    <dgm:cxn modelId="{3C9B4C3D-CB32-4581-91CC-217E7A777E71}" type="presParOf" srcId="{E540DD97-3660-49A5-A117-2E976DCDC678}" destId="{C6C07E34-881E-496E-872B-38DEA134CB0F}" srcOrd="1" destOrd="0" presId="urn:microsoft.com/office/officeart/2005/8/layout/orgChart1"/>
    <dgm:cxn modelId="{238715DB-9702-4F86-BA59-149890815D7C}" type="presParOf" srcId="{E540DD97-3660-49A5-A117-2E976DCDC678}" destId="{BB9C3B31-C4D3-4C61-943A-5F791A6EACF4}" srcOrd="2" destOrd="0" presId="urn:microsoft.com/office/officeart/2005/8/layout/orgChart1"/>
    <dgm:cxn modelId="{C36B85A9-D31E-45A7-B470-B49498D3831A}" type="presParOf" srcId="{8FB949DE-9246-4621-B6C1-FF836A90A57E}" destId="{DABB9401-7FFD-4012-8090-5F4A50A58F2C}" srcOrd="2" destOrd="0" presId="urn:microsoft.com/office/officeart/2005/8/layout/orgChart1"/>
    <dgm:cxn modelId="{FF0658D6-B14E-43A3-9BE1-ECF786F59C84}" type="presParOf" srcId="{F4C94BE5-A89E-4ED4-B0D8-CB82DF694EED}" destId="{E2358414-7018-4EF6-B339-C28621042EED}" srcOrd="8" destOrd="0" presId="urn:microsoft.com/office/officeart/2005/8/layout/orgChart1"/>
    <dgm:cxn modelId="{A32B94B9-F1FB-45A1-A7B1-F9F14E501B63}" type="presParOf" srcId="{F4C94BE5-A89E-4ED4-B0D8-CB82DF694EED}" destId="{268D3661-B589-4714-96DA-412C64DE408F}" srcOrd="9" destOrd="0" presId="urn:microsoft.com/office/officeart/2005/8/layout/orgChart1"/>
    <dgm:cxn modelId="{4F4591A9-9CCA-4DD9-B589-FB7C5B0617BA}" type="presParOf" srcId="{268D3661-B589-4714-96DA-412C64DE408F}" destId="{7FCE2C26-C1C9-4FE2-8D77-0AC5912CE5DD}" srcOrd="0" destOrd="0" presId="urn:microsoft.com/office/officeart/2005/8/layout/orgChart1"/>
    <dgm:cxn modelId="{7C403697-71FE-4189-830F-345EA9DA58B6}" type="presParOf" srcId="{7FCE2C26-C1C9-4FE2-8D77-0AC5912CE5DD}" destId="{FB1ABFC4-0436-466E-86B8-C18B689026E0}" srcOrd="0" destOrd="0" presId="urn:microsoft.com/office/officeart/2005/8/layout/orgChart1"/>
    <dgm:cxn modelId="{BB0E984D-D349-41BE-A51C-EADBCD6A263F}" type="presParOf" srcId="{7FCE2C26-C1C9-4FE2-8D77-0AC5912CE5DD}" destId="{7B7FD4B7-1A17-4968-8AF8-0D9BC16EC21F}" srcOrd="1" destOrd="0" presId="urn:microsoft.com/office/officeart/2005/8/layout/orgChart1"/>
    <dgm:cxn modelId="{17C602C5-99B8-4985-B112-D9F07D83C876}" type="presParOf" srcId="{268D3661-B589-4714-96DA-412C64DE408F}" destId="{63BC0550-84D4-47E7-8B95-4DD2AAD503D0}" srcOrd="1" destOrd="0" presId="urn:microsoft.com/office/officeart/2005/8/layout/orgChart1"/>
    <dgm:cxn modelId="{92A53CEE-5CBC-459A-82D3-05FAAC5D45BB}" type="presParOf" srcId="{268D3661-B589-4714-96DA-412C64DE408F}" destId="{A9EE0403-364F-4F5B-8674-E60B000EFBAB}" srcOrd="2" destOrd="0" presId="urn:microsoft.com/office/officeart/2005/8/layout/orgChart1"/>
    <dgm:cxn modelId="{46D08BA2-3515-4B88-909B-AB7B7FCB7DFD}" type="presParOf" srcId="{F4C94BE5-A89E-4ED4-B0D8-CB82DF694EED}" destId="{7A932EAC-785C-49F6-81E0-4C56196DB327}" srcOrd="10" destOrd="0" presId="urn:microsoft.com/office/officeart/2005/8/layout/orgChart1"/>
    <dgm:cxn modelId="{133D81C9-9249-43B1-992F-39032ABB2CBF}" type="presParOf" srcId="{F4C94BE5-A89E-4ED4-B0D8-CB82DF694EED}" destId="{0DBFB52E-DB40-4BCC-B840-3821D74EEC27}" srcOrd="11" destOrd="0" presId="urn:microsoft.com/office/officeart/2005/8/layout/orgChart1"/>
    <dgm:cxn modelId="{DEE0B4A9-B5CE-4FD4-ABC9-3C85DE03B550}" type="presParOf" srcId="{0DBFB52E-DB40-4BCC-B840-3821D74EEC27}" destId="{0887A936-3319-45A8-BE57-C24677558239}" srcOrd="0" destOrd="0" presId="urn:microsoft.com/office/officeart/2005/8/layout/orgChart1"/>
    <dgm:cxn modelId="{38CE6E9D-2D9B-401F-8EC3-CED4CA384C1B}" type="presParOf" srcId="{0887A936-3319-45A8-BE57-C24677558239}" destId="{1705AD25-1024-4251-A460-D88FBD768C88}" srcOrd="0" destOrd="0" presId="urn:microsoft.com/office/officeart/2005/8/layout/orgChart1"/>
    <dgm:cxn modelId="{A4427390-A82E-4179-ACBF-0C9410024C8D}" type="presParOf" srcId="{0887A936-3319-45A8-BE57-C24677558239}" destId="{07124F96-EDF0-48BC-BD33-2DC942F34446}" srcOrd="1" destOrd="0" presId="urn:microsoft.com/office/officeart/2005/8/layout/orgChart1"/>
    <dgm:cxn modelId="{605B1BCD-69F1-4FC7-8350-A0852EDD3ECB}" type="presParOf" srcId="{0DBFB52E-DB40-4BCC-B840-3821D74EEC27}" destId="{FFDB7FE0-37B2-4C79-9471-BA2EA203CFEC}" srcOrd="1" destOrd="0" presId="urn:microsoft.com/office/officeart/2005/8/layout/orgChart1"/>
    <dgm:cxn modelId="{B786D0FB-18AE-4B43-8394-25F229264B3C}" type="presParOf" srcId="{0DBFB52E-DB40-4BCC-B840-3821D74EEC27}" destId="{5B8400A4-F3C7-4E2A-BC8E-63DB6BE26BBB}" srcOrd="2" destOrd="0" presId="urn:microsoft.com/office/officeart/2005/8/layout/orgChart1"/>
    <dgm:cxn modelId="{B24E50E7-8F6A-4F6A-9F9E-484959AA3EF0}" type="presParOf" srcId="{36646709-EAE2-40E3-B3CA-785A1BE23FDC}" destId="{27E919AE-9993-4A42-8BA6-DA506F4387A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932EAC-785C-49F6-81E0-4C56196DB327}">
      <dsp:nvSpPr>
        <dsp:cNvPr id="0" name=""/>
        <dsp:cNvSpPr/>
      </dsp:nvSpPr>
      <dsp:spPr>
        <a:xfrm>
          <a:off x="2312352" y="573288"/>
          <a:ext cx="1386677" cy="240663"/>
        </a:xfrm>
        <a:custGeom>
          <a:avLst/>
          <a:gdLst/>
          <a:ahLst/>
          <a:cxnLst/>
          <a:rect l="0" t="0" r="0" b="0"/>
          <a:pathLst>
            <a:path>
              <a:moveTo>
                <a:pt x="0" y="0"/>
              </a:moveTo>
              <a:lnTo>
                <a:pt x="0" y="120331"/>
              </a:lnTo>
              <a:lnTo>
                <a:pt x="1386677" y="120331"/>
              </a:lnTo>
              <a:lnTo>
                <a:pt x="1386677" y="240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EE011-0492-42E6-BCD9-AB1CF9B2E69D}">
      <dsp:nvSpPr>
        <dsp:cNvPr id="0" name=""/>
        <dsp:cNvSpPr/>
      </dsp:nvSpPr>
      <dsp:spPr>
        <a:xfrm>
          <a:off x="2266632" y="573288"/>
          <a:ext cx="91440" cy="240663"/>
        </a:xfrm>
        <a:custGeom>
          <a:avLst/>
          <a:gdLst/>
          <a:ahLst/>
          <a:cxnLst/>
          <a:rect l="0" t="0" r="0" b="0"/>
          <a:pathLst>
            <a:path>
              <a:moveTo>
                <a:pt x="45720" y="0"/>
              </a:moveTo>
              <a:lnTo>
                <a:pt x="45720" y="240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C5066-30B8-4A37-AA56-95621365E113}">
      <dsp:nvSpPr>
        <dsp:cNvPr id="0" name=""/>
        <dsp:cNvSpPr/>
      </dsp:nvSpPr>
      <dsp:spPr>
        <a:xfrm>
          <a:off x="879954" y="1386958"/>
          <a:ext cx="91440" cy="240663"/>
        </a:xfrm>
        <a:custGeom>
          <a:avLst/>
          <a:gdLst/>
          <a:ahLst/>
          <a:cxnLst/>
          <a:rect l="0" t="0" r="0" b="0"/>
          <a:pathLst>
            <a:path>
              <a:moveTo>
                <a:pt x="45720" y="0"/>
              </a:moveTo>
              <a:lnTo>
                <a:pt x="45720" y="2406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9E66A-1AAA-43AD-AF59-FC0DF3E4118C}">
      <dsp:nvSpPr>
        <dsp:cNvPr id="0" name=""/>
        <dsp:cNvSpPr/>
      </dsp:nvSpPr>
      <dsp:spPr>
        <a:xfrm>
          <a:off x="925674" y="573288"/>
          <a:ext cx="1386677" cy="240663"/>
        </a:xfrm>
        <a:custGeom>
          <a:avLst/>
          <a:gdLst/>
          <a:ahLst/>
          <a:cxnLst/>
          <a:rect l="0" t="0" r="0" b="0"/>
          <a:pathLst>
            <a:path>
              <a:moveTo>
                <a:pt x="1386677" y="0"/>
              </a:moveTo>
              <a:lnTo>
                <a:pt x="1386677" y="120331"/>
              </a:lnTo>
              <a:lnTo>
                <a:pt x="0" y="120331"/>
              </a:lnTo>
              <a:lnTo>
                <a:pt x="0" y="240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FE2C5-F228-4DE1-A9DF-AC9489743079}">
      <dsp:nvSpPr>
        <dsp:cNvPr id="0" name=""/>
        <dsp:cNvSpPr/>
      </dsp:nvSpPr>
      <dsp:spPr>
        <a:xfrm>
          <a:off x="1739345" y="281"/>
          <a:ext cx="1146014" cy="573007"/>
        </a:xfrm>
        <a:prstGeom prst="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NZ" sz="1600" kern="1200" smtClean="0"/>
            <a:t>Graphic Viewer</a:t>
          </a:r>
        </a:p>
      </dsp:txBody>
      <dsp:txXfrm>
        <a:off x="1739345" y="281"/>
        <a:ext cx="1146014" cy="573007"/>
      </dsp:txXfrm>
    </dsp:sp>
    <dsp:sp modelId="{3A63984C-1D5C-4F57-9526-D6CC3BEB63DF}">
      <dsp:nvSpPr>
        <dsp:cNvPr id="0" name=""/>
        <dsp:cNvSpPr/>
      </dsp:nvSpPr>
      <dsp:spPr>
        <a:xfrm>
          <a:off x="352667" y="813951"/>
          <a:ext cx="1146014" cy="573007"/>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NZ" sz="1600" kern="1200" smtClean="0"/>
            <a:t>Get Picture</a:t>
          </a:r>
        </a:p>
      </dsp:txBody>
      <dsp:txXfrm>
        <a:off x="352667" y="813951"/>
        <a:ext cx="1146014" cy="573007"/>
      </dsp:txXfrm>
    </dsp:sp>
    <dsp:sp modelId="{E8A72C50-18D2-4918-B218-640ED3C9ED73}">
      <dsp:nvSpPr>
        <dsp:cNvPr id="0" name=""/>
        <dsp:cNvSpPr/>
      </dsp:nvSpPr>
      <dsp:spPr>
        <a:xfrm>
          <a:off x="352667" y="1627621"/>
          <a:ext cx="1146014" cy="573007"/>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NZ" sz="1600" kern="1200" smtClean="0"/>
            <a:t>Display Picture</a:t>
          </a:r>
        </a:p>
      </dsp:txBody>
      <dsp:txXfrm>
        <a:off x="352667" y="1627621"/>
        <a:ext cx="1146014" cy="573007"/>
      </dsp:txXfrm>
    </dsp:sp>
    <dsp:sp modelId="{85093C52-E83B-46C0-A6C4-4B5CBE026C6E}">
      <dsp:nvSpPr>
        <dsp:cNvPr id="0" name=""/>
        <dsp:cNvSpPr/>
      </dsp:nvSpPr>
      <dsp:spPr>
        <a:xfrm>
          <a:off x="1739345" y="813951"/>
          <a:ext cx="1146014" cy="573007"/>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NZ" sz="1600" kern="1200" smtClean="0"/>
            <a:t>Clear Picture</a:t>
          </a:r>
        </a:p>
      </dsp:txBody>
      <dsp:txXfrm>
        <a:off x="1739345" y="813951"/>
        <a:ext cx="1146014" cy="573007"/>
      </dsp:txXfrm>
    </dsp:sp>
    <dsp:sp modelId="{1705AD25-1024-4251-A460-D88FBD768C88}">
      <dsp:nvSpPr>
        <dsp:cNvPr id="0" name=""/>
        <dsp:cNvSpPr/>
      </dsp:nvSpPr>
      <dsp:spPr>
        <a:xfrm>
          <a:off x="3126022" y="813951"/>
          <a:ext cx="1146014" cy="573007"/>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NZ" sz="1600" kern="1200" smtClean="0"/>
            <a:t>Fit to Frame</a:t>
          </a:r>
        </a:p>
      </dsp:txBody>
      <dsp:txXfrm>
        <a:off x="3126022" y="813951"/>
        <a:ext cx="1146014" cy="5730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932EAC-785C-49F6-81E0-4C56196DB327}">
      <dsp:nvSpPr>
        <dsp:cNvPr id="0" name=""/>
        <dsp:cNvSpPr/>
      </dsp:nvSpPr>
      <dsp:spPr>
        <a:xfrm>
          <a:off x="3049257" y="985234"/>
          <a:ext cx="2589153" cy="376108"/>
        </a:xfrm>
        <a:custGeom>
          <a:avLst/>
          <a:gdLst/>
          <a:ahLst/>
          <a:cxnLst/>
          <a:rect l="0" t="0" r="0" b="0"/>
          <a:pathLst>
            <a:path>
              <a:moveTo>
                <a:pt x="0" y="0"/>
              </a:moveTo>
              <a:lnTo>
                <a:pt x="0" y="285752"/>
              </a:lnTo>
              <a:lnTo>
                <a:pt x="2589153" y="285752"/>
              </a:lnTo>
              <a:lnTo>
                <a:pt x="2589153" y="3761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358414-7018-4EF6-B339-C28621042EED}">
      <dsp:nvSpPr>
        <dsp:cNvPr id="0" name=""/>
        <dsp:cNvSpPr/>
      </dsp:nvSpPr>
      <dsp:spPr>
        <a:xfrm>
          <a:off x="3049257" y="985234"/>
          <a:ext cx="1547909" cy="376108"/>
        </a:xfrm>
        <a:custGeom>
          <a:avLst/>
          <a:gdLst/>
          <a:ahLst/>
          <a:cxnLst/>
          <a:rect l="0" t="0" r="0" b="0"/>
          <a:pathLst>
            <a:path>
              <a:moveTo>
                <a:pt x="0" y="0"/>
              </a:moveTo>
              <a:lnTo>
                <a:pt x="0" y="285752"/>
              </a:lnTo>
              <a:lnTo>
                <a:pt x="1547909" y="285752"/>
              </a:lnTo>
              <a:lnTo>
                <a:pt x="1547909" y="3761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52B2B-27C6-459E-9BC6-73A85BACFD06}">
      <dsp:nvSpPr>
        <dsp:cNvPr id="0" name=""/>
        <dsp:cNvSpPr/>
      </dsp:nvSpPr>
      <dsp:spPr>
        <a:xfrm>
          <a:off x="3211709" y="1791609"/>
          <a:ext cx="129079" cy="395845"/>
        </a:xfrm>
        <a:custGeom>
          <a:avLst/>
          <a:gdLst/>
          <a:ahLst/>
          <a:cxnLst/>
          <a:rect l="0" t="0" r="0" b="0"/>
          <a:pathLst>
            <a:path>
              <a:moveTo>
                <a:pt x="0" y="0"/>
              </a:moveTo>
              <a:lnTo>
                <a:pt x="0" y="395845"/>
              </a:lnTo>
              <a:lnTo>
                <a:pt x="129079" y="3958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5CF64C-60EF-4522-8AB8-7F6E76959490}">
      <dsp:nvSpPr>
        <dsp:cNvPr id="0" name=""/>
        <dsp:cNvSpPr/>
      </dsp:nvSpPr>
      <dsp:spPr>
        <a:xfrm>
          <a:off x="3049257" y="985234"/>
          <a:ext cx="506664" cy="376108"/>
        </a:xfrm>
        <a:custGeom>
          <a:avLst/>
          <a:gdLst/>
          <a:ahLst/>
          <a:cxnLst/>
          <a:rect l="0" t="0" r="0" b="0"/>
          <a:pathLst>
            <a:path>
              <a:moveTo>
                <a:pt x="0" y="0"/>
              </a:moveTo>
              <a:lnTo>
                <a:pt x="0" y="285752"/>
              </a:lnTo>
              <a:lnTo>
                <a:pt x="506664" y="285752"/>
              </a:lnTo>
              <a:lnTo>
                <a:pt x="506664" y="3761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BF3A86-A57F-4917-9AE4-BF832AB3C167}">
      <dsp:nvSpPr>
        <dsp:cNvPr id="0" name=""/>
        <dsp:cNvSpPr/>
      </dsp:nvSpPr>
      <dsp:spPr>
        <a:xfrm>
          <a:off x="2170464" y="1791609"/>
          <a:ext cx="129079" cy="395845"/>
        </a:xfrm>
        <a:custGeom>
          <a:avLst/>
          <a:gdLst/>
          <a:ahLst/>
          <a:cxnLst/>
          <a:rect l="0" t="0" r="0" b="0"/>
          <a:pathLst>
            <a:path>
              <a:moveTo>
                <a:pt x="0" y="0"/>
              </a:moveTo>
              <a:lnTo>
                <a:pt x="0" y="395845"/>
              </a:lnTo>
              <a:lnTo>
                <a:pt x="129079" y="3958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9888A-D568-474C-8B4B-8EFF76FAA92B}">
      <dsp:nvSpPr>
        <dsp:cNvPr id="0" name=""/>
        <dsp:cNvSpPr/>
      </dsp:nvSpPr>
      <dsp:spPr>
        <a:xfrm>
          <a:off x="2514677" y="985234"/>
          <a:ext cx="534580" cy="376108"/>
        </a:xfrm>
        <a:custGeom>
          <a:avLst/>
          <a:gdLst/>
          <a:ahLst/>
          <a:cxnLst/>
          <a:rect l="0" t="0" r="0" b="0"/>
          <a:pathLst>
            <a:path>
              <a:moveTo>
                <a:pt x="534580" y="0"/>
              </a:moveTo>
              <a:lnTo>
                <a:pt x="534580" y="285752"/>
              </a:lnTo>
              <a:lnTo>
                <a:pt x="0" y="285752"/>
              </a:lnTo>
              <a:lnTo>
                <a:pt x="0" y="3761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50F82F-CB3F-4CBE-98E5-BB6824FCD414}">
      <dsp:nvSpPr>
        <dsp:cNvPr id="0" name=""/>
        <dsp:cNvSpPr/>
      </dsp:nvSpPr>
      <dsp:spPr>
        <a:xfrm>
          <a:off x="1129219" y="1791609"/>
          <a:ext cx="129079" cy="395845"/>
        </a:xfrm>
        <a:custGeom>
          <a:avLst/>
          <a:gdLst/>
          <a:ahLst/>
          <a:cxnLst/>
          <a:rect l="0" t="0" r="0" b="0"/>
          <a:pathLst>
            <a:path>
              <a:moveTo>
                <a:pt x="0" y="0"/>
              </a:moveTo>
              <a:lnTo>
                <a:pt x="0" y="395845"/>
              </a:lnTo>
              <a:lnTo>
                <a:pt x="129079" y="3958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1D116-E642-4283-A8B0-CE30E8EBDC3F}">
      <dsp:nvSpPr>
        <dsp:cNvPr id="0" name=""/>
        <dsp:cNvSpPr/>
      </dsp:nvSpPr>
      <dsp:spPr>
        <a:xfrm>
          <a:off x="1473433" y="985234"/>
          <a:ext cx="1575824" cy="376108"/>
        </a:xfrm>
        <a:custGeom>
          <a:avLst/>
          <a:gdLst/>
          <a:ahLst/>
          <a:cxnLst/>
          <a:rect l="0" t="0" r="0" b="0"/>
          <a:pathLst>
            <a:path>
              <a:moveTo>
                <a:pt x="1575824" y="0"/>
              </a:moveTo>
              <a:lnTo>
                <a:pt x="1575824" y="285752"/>
              </a:lnTo>
              <a:lnTo>
                <a:pt x="0" y="285752"/>
              </a:lnTo>
              <a:lnTo>
                <a:pt x="0" y="3761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C5066-30B8-4A37-AA56-95621365E113}">
      <dsp:nvSpPr>
        <dsp:cNvPr id="0" name=""/>
        <dsp:cNvSpPr/>
      </dsp:nvSpPr>
      <dsp:spPr>
        <a:xfrm>
          <a:off x="386468" y="1791609"/>
          <a:ext cx="91440" cy="180711"/>
        </a:xfrm>
        <a:custGeom>
          <a:avLst/>
          <a:gdLst/>
          <a:ahLst/>
          <a:cxnLst/>
          <a:rect l="0" t="0" r="0" b="0"/>
          <a:pathLst>
            <a:path>
              <a:moveTo>
                <a:pt x="45720" y="0"/>
              </a:moveTo>
              <a:lnTo>
                <a:pt x="45720" y="180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9E66A-1AAA-43AD-AF59-FC0DF3E4118C}">
      <dsp:nvSpPr>
        <dsp:cNvPr id="0" name=""/>
        <dsp:cNvSpPr/>
      </dsp:nvSpPr>
      <dsp:spPr>
        <a:xfrm>
          <a:off x="432188" y="985234"/>
          <a:ext cx="2617069" cy="376108"/>
        </a:xfrm>
        <a:custGeom>
          <a:avLst/>
          <a:gdLst/>
          <a:ahLst/>
          <a:cxnLst/>
          <a:rect l="0" t="0" r="0" b="0"/>
          <a:pathLst>
            <a:path>
              <a:moveTo>
                <a:pt x="2617069" y="0"/>
              </a:moveTo>
              <a:lnTo>
                <a:pt x="2617069" y="285752"/>
              </a:lnTo>
              <a:lnTo>
                <a:pt x="0" y="285752"/>
              </a:lnTo>
              <a:lnTo>
                <a:pt x="0" y="3761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FE2C5-F228-4DE1-A9DF-AC9489743079}">
      <dsp:nvSpPr>
        <dsp:cNvPr id="0" name=""/>
        <dsp:cNvSpPr/>
      </dsp:nvSpPr>
      <dsp:spPr>
        <a:xfrm>
          <a:off x="1785866" y="378894"/>
          <a:ext cx="2526782" cy="606339"/>
        </a:xfrm>
        <a:prstGeom prst="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Mutliple Graphic Viewer</a:t>
          </a:r>
        </a:p>
      </dsp:txBody>
      <dsp:txXfrm>
        <a:off x="1785866" y="378894"/>
        <a:ext cx="2526782" cy="606339"/>
      </dsp:txXfrm>
    </dsp:sp>
    <dsp:sp modelId="{3A63984C-1D5C-4F57-9526-D6CC3BEB63DF}">
      <dsp:nvSpPr>
        <dsp:cNvPr id="0" name=""/>
        <dsp:cNvSpPr/>
      </dsp:nvSpPr>
      <dsp:spPr>
        <a:xfrm>
          <a:off x="1922" y="1361343"/>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Get Picture</a:t>
          </a:r>
        </a:p>
      </dsp:txBody>
      <dsp:txXfrm>
        <a:off x="1922" y="1361343"/>
        <a:ext cx="860532" cy="430266"/>
      </dsp:txXfrm>
    </dsp:sp>
    <dsp:sp modelId="{E8A72C50-18D2-4918-B218-640ED3C9ED73}">
      <dsp:nvSpPr>
        <dsp:cNvPr id="0" name=""/>
        <dsp:cNvSpPr/>
      </dsp:nvSpPr>
      <dsp:spPr>
        <a:xfrm>
          <a:off x="1922" y="1972321"/>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Display Picture</a:t>
          </a:r>
        </a:p>
      </dsp:txBody>
      <dsp:txXfrm>
        <a:off x="1922" y="1972321"/>
        <a:ext cx="860532" cy="430266"/>
      </dsp:txXfrm>
    </dsp:sp>
    <dsp:sp modelId="{D49F1832-02F0-4C41-99DD-6AA4F7EF052E}">
      <dsp:nvSpPr>
        <dsp:cNvPr id="0" name=""/>
        <dsp:cNvSpPr/>
      </dsp:nvSpPr>
      <dsp:spPr>
        <a:xfrm>
          <a:off x="1043166" y="1361343"/>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Get Picture</a:t>
          </a:r>
        </a:p>
      </dsp:txBody>
      <dsp:txXfrm>
        <a:off x="1043166" y="1361343"/>
        <a:ext cx="860532" cy="430266"/>
      </dsp:txXfrm>
    </dsp:sp>
    <dsp:sp modelId="{0E318224-5437-4642-B78A-FBF0A918E9F4}">
      <dsp:nvSpPr>
        <dsp:cNvPr id="0" name=""/>
        <dsp:cNvSpPr/>
      </dsp:nvSpPr>
      <dsp:spPr>
        <a:xfrm>
          <a:off x="1258299" y="1972321"/>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Display Picture</a:t>
          </a:r>
        </a:p>
      </dsp:txBody>
      <dsp:txXfrm>
        <a:off x="1258299" y="1972321"/>
        <a:ext cx="860532" cy="430266"/>
      </dsp:txXfrm>
    </dsp:sp>
    <dsp:sp modelId="{AF3417E0-BC89-4486-ABD3-FE4C51279FA1}">
      <dsp:nvSpPr>
        <dsp:cNvPr id="0" name=""/>
        <dsp:cNvSpPr/>
      </dsp:nvSpPr>
      <dsp:spPr>
        <a:xfrm>
          <a:off x="2084411" y="1361343"/>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Get Picture</a:t>
          </a:r>
        </a:p>
      </dsp:txBody>
      <dsp:txXfrm>
        <a:off x="2084411" y="1361343"/>
        <a:ext cx="860532" cy="430266"/>
      </dsp:txXfrm>
    </dsp:sp>
    <dsp:sp modelId="{1E3ECD4A-EB63-4D8E-B1F0-E9E0766A7041}">
      <dsp:nvSpPr>
        <dsp:cNvPr id="0" name=""/>
        <dsp:cNvSpPr/>
      </dsp:nvSpPr>
      <dsp:spPr>
        <a:xfrm>
          <a:off x="2299544" y="1972321"/>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Display Picture</a:t>
          </a:r>
        </a:p>
      </dsp:txBody>
      <dsp:txXfrm>
        <a:off x="2299544" y="1972321"/>
        <a:ext cx="860532" cy="430266"/>
      </dsp:txXfrm>
    </dsp:sp>
    <dsp:sp modelId="{FA5A27B7-883A-4ECB-86EE-935E3117A3A7}">
      <dsp:nvSpPr>
        <dsp:cNvPr id="0" name=""/>
        <dsp:cNvSpPr/>
      </dsp:nvSpPr>
      <dsp:spPr>
        <a:xfrm>
          <a:off x="3125655" y="1361343"/>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Get Picture</a:t>
          </a:r>
        </a:p>
      </dsp:txBody>
      <dsp:txXfrm>
        <a:off x="3125655" y="1361343"/>
        <a:ext cx="860532" cy="430266"/>
      </dsp:txXfrm>
    </dsp:sp>
    <dsp:sp modelId="{DB21B6D7-67E0-45B6-9BEB-E3CF752FE44F}">
      <dsp:nvSpPr>
        <dsp:cNvPr id="0" name=""/>
        <dsp:cNvSpPr/>
      </dsp:nvSpPr>
      <dsp:spPr>
        <a:xfrm>
          <a:off x="3340789" y="1972321"/>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Display Picture</a:t>
          </a:r>
        </a:p>
      </dsp:txBody>
      <dsp:txXfrm>
        <a:off x="3340789" y="1972321"/>
        <a:ext cx="860532" cy="430266"/>
      </dsp:txXfrm>
    </dsp:sp>
    <dsp:sp modelId="{FB1ABFC4-0436-466E-86B8-C18B689026E0}">
      <dsp:nvSpPr>
        <dsp:cNvPr id="0" name=""/>
        <dsp:cNvSpPr/>
      </dsp:nvSpPr>
      <dsp:spPr>
        <a:xfrm>
          <a:off x="4166900" y="1361343"/>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Clear All</a:t>
          </a:r>
          <a:endParaRPr lang="en-NZ" sz="1400" kern="1200"/>
        </a:p>
      </dsp:txBody>
      <dsp:txXfrm>
        <a:off x="4166900" y="1361343"/>
        <a:ext cx="860532" cy="430266"/>
      </dsp:txXfrm>
    </dsp:sp>
    <dsp:sp modelId="{1705AD25-1024-4251-A460-D88FBD768C88}">
      <dsp:nvSpPr>
        <dsp:cNvPr id="0" name=""/>
        <dsp:cNvSpPr/>
      </dsp:nvSpPr>
      <dsp:spPr>
        <a:xfrm>
          <a:off x="5208145" y="1361343"/>
          <a:ext cx="860532" cy="430266"/>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smtClean="0"/>
            <a:t>Exit</a:t>
          </a:r>
        </a:p>
      </dsp:txBody>
      <dsp:txXfrm>
        <a:off x="5208145" y="1361343"/>
        <a:ext cx="860532" cy="4302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36CD-202B-47A0-9648-B703F90A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TEMPLATE.dotx</Template>
  <TotalTime>95</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Universal College of Learning</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Thomas (McGrath)</dc:creator>
  <cp:keywords/>
  <dc:description/>
  <cp:lastModifiedBy>Mat Pendleton(Staff)</cp:lastModifiedBy>
  <cp:revision>30</cp:revision>
  <cp:lastPrinted>2019-03-31T20:33:00Z</cp:lastPrinted>
  <dcterms:created xsi:type="dcterms:W3CDTF">2017-07-14T04:05:00Z</dcterms:created>
  <dcterms:modified xsi:type="dcterms:W3CDTF">2019-09-11T19:49:00Z</dcterms:modified>
</cp:coreProperties>
</file>